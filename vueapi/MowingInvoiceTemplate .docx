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bookmarkStart w:id="0" w:name="_GoBack"/>
          <w:bookmarkEnd w:id="0"/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fldSimple w:instr=" MERGEFIELD  Date  \* MERGEFORMAT ">
              <w:r w:rsidR="00742019">
                <w:rPr>
                  <w:noProof/>
                </w:rPr>
                <w:t>«Date»</w:t>
              </w:r>
            </w:fldSimple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 w:rsidR="003F7222">
              <w:fldChar w:fldCharType="begin"/>
            </w:r>
            <w:r w:rsidR="003F7222">
              <w:instrText xml:space="preserve"> MERGEFIELD  InvoiceId  \* MERGEFORMAT </w:instrText>
            </w:r>
            <w:r w:rsidR="003F7222">
              <w:fldChar w:fldCharType="separate"/>
            </w:r>
            <w:r w:rsidR="00B40DD8">
              <w:rPr>
                <w:noProof/>
              </w:rPr>
              <w:t>«InvoiceId»</w:t>
            </w:r>
            <w:r w:rsidR="003F7222">
              <w:rPr>
                <w:noProof/>
              </w:rPr>
              <w:fldChar w:fldCharType="end"/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3F7222" w:rsidP="00F045FD">
            <w:pPr>
              <w:pStyle w:val="leftalignedtext"/>
              <w:rPr>
                <w:noProof/>
              </w:rPr>
            </w:pPr>
            <w:r>
              <w:fldChar w:fldCharType="begin"/>
            </w:r>
            <w:r>
              <w:instrText xml:space="preserve"> MERGEFIELD  BillingName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Name»</w:t>
            </w:r>
            <w:r>
              <w:rPr>
                <w:noProof/>
              </w:rPr>
              <w:fldChar w:fldCharType="end"/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BillingAddress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«BillingAddress»</w:t>
            </w:r>
            <w:r>
              <w:rPr>
                <w:noProof/>
              </w:rPr>
              <w:fldChar w:fldCharType="end"/>
            </w:r>
          </w:p>
          <w:p w14:paraId="01E4BCFC" w14:textId="632887A2" w:rsidR="00826F21" w:rsidRDefault="003F7222" w:rsidP="00F045FD">
            <w:pPr>
              <w:pStyle w:val="leftalignedtext"/>
            </w:pPr>
            <w:r>
              <w:fldChar w:fldCharType="begin"/>
            </w:r>
            <w:r>
              <w:instrText xml:space="preserve"> MERGEFIELD  BillingJob  \* MERGEFORMAT </w:instrText>
            </w:r>
            <w:r>
              <w:fldChar w:fldCharType="separate"/>
            </w:r>
            <w:r w:rsidR="00826F21">
              <w:rPr>
                <w:noProof/>
              </w:rPr>
              <w:t>«Billing Job»</w:t>
            </w:r>
            <w:r>
              <w:rPr>
                <w:noProof/>
              </w:rPr>
              <w:fldChar w:fldCharType="end"/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proofErr w:type="spellStart"/>
                    <w:r w:rsidR="00542D74">
                      <w:t>Wiswall</w:t>
                    </w:r>
                    <w:proofErr w:type="spellEnd"/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proofErr w:type="spellStart"/>
            <w:r w:rsidR="00F40733">
              <w:rPr>
                <w:sz w:val="20"/>
                <w:szCs w:val="20"/>
              </w:rPr>
              <w:t>Wiswall</w:t>
            </w:r>
            <w:proofErr w:type="spellEnd"/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AccountName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«AccountName»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proofErr w:type="spellStart"/>
            <w:r>
              <w:t>Qty</w:t>
            </w:r>
            <w:proofErr w:type="spellEnd"/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Qty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«Qty»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JobAddress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«JobAddress»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Description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«Description»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UPrice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«UPrice»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LinePrice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«LinePrice»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SubTotal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«SubTotal»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fldChar w:fldCharType="begin"/>
            </w:r>
            <w:r>
              <w:rPr>
                <w:rFonts w:ascii="Comic Sans MS" w:hAnsi="Comic Sans MS"/>
                <w:sz w:val="18"/>
                <w:szCs w:val="18"/>
              </w:rPr>
              <w:instrText xml:space="preserve"> MERGEFIELD  Total  \* MERGEFORMAT </w:instrText>
            </w:r>
            <w:r>
              <w:rPr>
                <w:rFonts w:ascii="Comic Sans MS" w:hAnsi="Comic Sans MS"/>
                <w:sz w:val="18"/>
                <w:szCs w:val="18"/>
              </w:rPr>
              <w:fldChar w:fldCharType="separate"/>
            </w:r>
            <w:r>
              <w:rPr>
                <w:rFonts w:ascii="Comic Sans MS" w:hAnsi="Comic Sans MS"/>
                <w:noProof/>
                <w:sz w:val="18"/>
                <w:szCs w:val="18"/>
              </w:rPr>
              <w:t>«Total»</w:t>
            </w:r>
            <w:r>
              <w:rPr>
                <w:rFonts w:ascii="Comic Sans MS" w:hAnsi="Comic Sans MS"/>
                <w:sz w:val="18"/>
                <w:szCs w:val="18"/>
              </w:rPr>
              <w:fldChar w:fldCharType="end"/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</w:t>
      </w:r>
      <w:proofErr w:type="spellStart"/>
      <w:r>
        <w:t>RSMo</w:t>
      </w:r>
      <w:proofErr w:type="spellEnd"/>
      <w:r>
        <w:t xml:space="preserve">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3F7222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66F54BD9FF44D980CBCACAF5CF4CC" ma:contentTypeVersion="11" ma:contentTypeDescription="Create a new document." ma:contentTypeScope="" ma:versionID="261476c7460c660d456724b087ed9f67">
  <xsd:schema xmlns:xsd="http://www.w3.org/2001/XMLSchema" xmlns:xs="http://www.w3.org/2001/XMLSchema" xmlns:p="http://schemas.microsoft.com/office/2006/metadata/properties" xmlns:ns3="5d8556f7-9f78-4ccf-a6ab-81d006fa85bb" xmlns:ns4="332bd4b2-80e1-4607-8266-eeb1269f9cb3" targetNamespace="http://schemas.microsoft.com/office/2006/metadata/properties" ma:root="true" ma:fieldsID="8170a8baeaa0c37c4832753334d99682" ns3:_="" ns4:_="">
    <xsd:import namespace="5d8556f7-9f78-4ccf-a6ab-81d006fa85bb"/>
    <xsd:import namespace="332bd4b2-80e1-4607-8266-eeb1269f9c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556f7-9f78-4ccf-a6ab-81d006fa85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bd4b2-80e1-4607-8266-eeb1269f9c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C90091-CF00-4DF0-8095-E7FECFF9A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8556f7-9f78-4ccf-a6ab-81d006fa85bb"/>
    <ds:schemaRef ds:uri="332bd4b2-80e1-4607-8266-eeb1269f9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A6F2B2-B1FD-48F1-88C4-4AA1F2A51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C4756-4C7A-46AD-A2C6-3254FE0555D7}">
  <ds:schemaRefs>
    <ds:schemaRef ds:uri="http://purl.org/dc/elements/1.1/"/>
    <ds:schemaRef ds:uri="5d8556f7-9f78-4ccf-a6ab-81d006fa85bb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32bd4b2-80e1-4607-8266-eeb1269f9cb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1</TotalTime>
  <Pages>1</Pages>
  <Words>155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2</cp:revision>
  <cp:lastPrinted>2015-05-12T12:41:00Z</cp:lastPrinted>
  <dcterms:created xsi:type="dcterms:W3CDTF">2020-01-23T13:39:00Z</dcterms:created>
  <dcterms:modified xsi:type="dcterms:W3CDTF">2020-01-23T13:39:00Z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  <property fmtid="{D5CDD505-2E9C-101B-9397-08002B2CF9AE}" pid="3" name="ContentTypeId">
    <vt:lpwstr>0x0101009C266F54BD9FF44D980CBCACAF5CF4CC</vt:lpwstr>
  </property>
</Properties>
</file>