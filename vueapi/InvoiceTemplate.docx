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9"/>
        <w:gridCol w:w="378"/>
        <w:gridCol w:w="1227"/>
        <w:gridCol w:w="914"/>
        <w:gridCol w:w="914"/>
        <w:gridCol w:w="886"/>
        <w:gridCol w:w="1163"/>
        <w:gridCol w:w="651"/>
        <w:gridCol w:w="1428"/>
      </w:tblGrid>
      <w:tr w:rsidR="006F3C33" w14:paraId="12F6BC96" w14:textId="77777777" w:rsidTr="008D78EB">
        <w:trPr>
          <w:trHeight w:val="1262"/>
          <w:jc w:val="center"/>
        </w:trPr>
        <w:tc>
          <w:tcPr>
            <w:tcW w:w="5322" w:type="dxa"/>
            <w:gridSpan w:val="5"/>
            <w:shd w:val="clear" w:color="auto" w:fill="auto"/>
            <w:tcMar>
              <w:top w:w="0" w:type="dxa"/>
            </w:tcMar>
            <w:vAlign w:val="bottom"/>
          </w:tcPr>
          <w:p w14:paraId="0DCEB4B5" w14:textId="48F93407" w:rsidR="006F3C33" w:rsidRDefault="00424552" w:rsidP="00424552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98624" wp14:editId="54F95EE2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-6350</wp:posOffset>
                      </wp:positionV>
                      <wp:extent cx="2066290" cy="1351280"/>
                      <wp:effectExtent l="0" t="0" r="381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290" cy="1351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EB2026" w14:textId="690F6E51" w:rsidR="00424552" w:rsidRDefault="00424552" w:rsidP="0042455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08149C" wp14:editId="7B095140">
                                        <wp:extent cx="1913763" cy="1107440"/>
                                        <wp:effectExtent l="0" t="0" r="4445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WellGroomedLogo.PN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61322" cy="11349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986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149.85pt;margin-top:-.5pt;width:162.7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" fillcolor="white [3201]" stroked="f" strokeweight=".5pt">
                      <v:textbox>
                        <w:txbxContent>
                          <w:p w14:paraId="21EB2026" w14:textId="690F6E51" w:rsidR="00424552" w:rsidRDefault="00424552" w:rsidP="004245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08149C" wp14:editId="7B095140">
                                  <wp:extent cx="1913763" cy="1107440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WellGroomedLogo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1322" cy="11349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128" w:type="dxa"/>
            <w:gridSpan w:val="4"/>
            <w:shd w:val="clear" w:color="auto" w:fill="FFFFFF"/>
            <w:vAlign w:val="center"/>
          </w:tcPr>
          <w:p w14:paraId="4C4B9ACD" w14:textId="5A99B650" w:rsidR="006F3C33" w:rsidRPr="00B07339" w:rsidRDefault="006F3C33" w:rsidP="00B07339">
            <w:pPr>
              <w:pStyle w:val="DateandNumber"/>
            </w:pPr>
            <w:bookmarkStart w:id="0" w:name="_GoBack"/>
            <w:bookmarkEnd w:id="0"/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r w:rsidR="00424552">
              <w:fldChar w:fldCharType="begin"/>
            </w:r>
            <w:r w:rsidR="00424552">
              <w:instrText xml:space="preserve"> MERGEFIELD  Date  \* MERGEFORMAT </w:instrText>
            </w:r>
            <w:r w:rsidR="00424552">
              <w:fldChar w:fldCharType="separate"/>
            </w:r>
            <w:r w:rsidR="00742019">
              <w:rPr>
                <w:noProof/>
              </w:rPr>
              <w:t>«Date»</w:t>
            </w:r>
            <w:r w:rsidR="0042455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 w:rsidR="00424552">
              <w:fldChar w:fldCharType="begin"/>
            </w:r>
            <w:r w:rsidR="00424552">
              <w:instrText xml:space="preserve"> MERGEFIELD  InvoiceId  \* MERGEFORMAT </w:instrText>
            </w:r>
            <w:r w:rsidR="00424552">
              <w:fldChar w:fldCharType="separate"/>
            </w:r>
            <w:r w:rsidR="00B40DD8">
              <w:rPr>
                <w:noProof/>
              </w:rPr>
              <w:t>«InvoiceId»</w:t>
            </w:r>
            <w:r w:rsidR="00424552">
              <w:rPr>
                <w:noProof/>
              </w:rPr>
              <w:fldChar w:fldCharType="end"/>
            </w:r>
          </w:p>
          <w:p w14:paraId="0B7E9A6B" w14:textId="189641D7" w:rsidR="006F3C33" w:rsidRPr="000E042A" w:rsidRDefault="006F3C33" w:rsidP="00B40DD8">
            <w:pPr>
              <w:pStyle w:val="DateandNumber"/>
            </w:pPr>
          </w:p>
        </w:tc>
      </w:tr>
      <w:tr w:rsidR="00E95F5D" w:rsidRPr="00B07339" w14:paraId="07E9FF06" w14:textId="77777777" w:rsidTr="008D78EB">
        <w:trPr>
          <w:trHeight w:val="2091"/>
          <w:jc w:val="center"/>
        </w:trPr>
        <w:tc>
          <w:tcPr>
            <w:tcW w:w="2267" w:type="dxa"/>
            <w:gridSpan w:val="2"/>
            <w:shd w:val="clear" w:color="auto" w:fill="FFFFFF"/>
            <w:tcMar>
              <w:top w:w="0" w:type="dxa"/>
            </w:tcMar>
          </w:tcPr>
          <w:p w14:paraId="05D69F2B" w14:textId="1B4DD014" w:rsidR="00A308AC" w:rsidRDefault="00424552" w:rsidP="00F045FD">
            <w:pPr>
              <w:pStyle w:val="leftalignedtex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2A010AC9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-1029970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142DD" id="Rectangle 44" o:spid="_x0000_s1026" style="position:absolute;margin-left:-23.75pt;margin-top:-81.1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&#13;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MERGEFIELD  BillingName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Name»</w:t>
            </w:r>
            <w:r>
              <w:rPr>
                <w:noProof/>
              </w:rPr>
              <w:fldChar w:fldCharType="end"/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424552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BillingJob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Job»</w:t>
            </w:r>
            <w:r>
              <w:rPr>
                <w:noProof/>
              </w:rPr>
              <w:fldChar w:fldCharType="end"/>
            </w:r>
          </w:p>
        </w:tc>
        <w:tc>
          <w:tcPr>
            <w:tcW w:w="1227" w:type="dxa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28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2049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079" w:type="dxa"/>
            <w:gridSpan w:val="2"/>
            <w:shd w:val="clear" w:color="auto" w:fill="FFFFFF"/>
          </w:tcPr>
          <w:p w14:paraId="35B29ED5" w14:textId="77777777" w:rsidR="00EA3C15" w:rsidRDefault="00EA3C15" w:rsidP="00EA3C15">
            <w:pPr>
              <w:pStyle w:val="rightalignedtext"/>
            </w:pPr>
            <w:r>
              <w:t xml:space="preserve">Well Groomed </w:t>
            </w:r>
            <w:r w:rsidR="00B566C4">
              <w:t>Lawn Care</w:t>
            </w:r>
            <w:r w:rsidR="002A6FA5">
              <w:t>, LLC</w:t>
            </w:r>
            <w:r w:rsidR="00B566C4">
              <w:t xml:space="preserve"> </w:t>
            </w:r>
            <w:r w:rsidR="00542D74">
              <w:t>Landon</w:t>
            </w:r>
            <w:r w:rsidR="00E17278">
              <w:t xml:space="preserve"> </w:t>
            </w:r>
            <w:proofErr w:type="spellStart"/>
            <w:r w:rsidR="00542D74">
              <w:t>Wiswall</w:t>
            </w:r>
            <w:proofErr w:type="spellEnd"/>
          </w:p>
          <w:p w14:paraId="6BB13E3B" w14:textId="4FBA35E6" w:rsidR="00B07339" w:rsidRPr="00B07339" w:rsidRDefault="00AE0E36" w:rsidP="00EA3C15">
            <w:pPr>
              <w:pStyle w:val="rightalignedtext"/>
            </w:pPr>
            <w:r>
              <w:t xml:space="preserve">7409 </w:t>
            </w:r>
            <w:r w:rsidR="005A7FF4">
              <w:t xml:space="preserve">West Country </w:t>
            </w:r>
            <w:r w:rsidR="00E7163B">
              <w:t>Hill Rd</w:t>
            </w:r>
            <w:r w:rsidR="00E17278">
              <w:t xml:space="preserve">       </w:t>
            </w:r>
          </w:p>
          <w:p w14:paraId="09AD56BF" w14:textId="0AD0E0AD" w:rsidR="00B07339" w:rsidRPr="00B07339" w:rsidRDefault="005A7FF4" w:rsidP="00EA3C15">
            <w:pPr>
              <w:pStyle w:val="rightalignedtext"/>
            </w:pPr>
            <w:r>
              <w:t>Columbia, Missouri 65202</w:t>
            </w:r>
          </w:p>
          <w:p w14:paraId="57663AC8" w14:textId="34961E8B" w:rsidR="00E95F5D" w:rsidRPr="00B07339" w:rsidRDefault="00F5785E" w:rsidP="00B34E83">
            <w:pPr>
              <w:pStyle w:val="rightalignedtext"/>
            </w:pPr>
            <w:r>
              <w:t>573-864-3817</w:t>
            </w:r>
          </w:p>
        </w:tc>
      </w:tr>
      <w:tr w:rsidR="00E95F5D" w:rsidRPr="00912BEF" w14:paraId="2D4A24E3" w14:textId="77777777" w:rsidTr="00EB0466">
        <w:trPr>
          <w:trHeight w:val="68"/>
          <w:jc w:val="center"/>
        </w:trPr>
        <w:tc>
          <w:tcPr>
            <w:tcW w:w="9450" w:type="dxa"/>
            <w:gridSpan w:val="9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B34E83" w:rsidRPr="00912BEF" w14:paraId="48DFA41A" w14:textId="77777777" w:rsidTr="008D78EB">
        <w:trPr>
          <w:trHeight w:val="359"/>
          <w:jc w:val="center"/>
        </w:trPr>
        <w:tc>
          <w:tcPr>
            <w:tcW w:w="1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B34E83" w:rsidRPr="00912BEF" w:rsidRDefault="00B34E83" w:rsidP="0094554D">
            <w:pPr>
              <w:pStyle w:val="columnheadings"/>
            </w:pPr>
            <w:r>
              <w:t>Salesperson</w:t>
            </w:r>
          </w:p>
        </w:tc>
        <w:tc>
          <w:tcPr>
            <w:tcW w:w="25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B34E83" w:rsidRPr="00912BEF" w:rsidRDefault="00B34E83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B34E83" w:rsidRPr="00912BEF" w:rsidRDefault="00B34E83" w:rsidP="0094554D">
            <w:pPr>
              <w:pStyle w:val="columnheadings"/>
            </w:pPr>
            <w:r>
              <w:t>Delivery Date</w:t>
            </w:r>
          </w:p>
        </w:tc>
        <w:tc>
          <w:tcPr>
            <w:tcW w:w="324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B34E83" w:rsidRPr="00912BEF" w:rsidRDefault="00B34E83" w:rsidP="0094554D">
            <w:pPr>
              <w:pStyle w:val="columnheadings"/>
            </w:pPr>
            <w:r>
              <w:t>Payment Terms</w:t>
            </w:r>
          </w:p>
        </w:tc>
      </w:tr>
      <w:tr w:rsidR="00B34E83" w:rsidRPr="00912BEF" w14:paraId="3D89B751" w14:textId="77777777" w:rsidTr="008D78EB">
        <w:trPr>
          <w:trHeight w:val="285"/>
          <w:jc w:val="center"/>
        </w:trPr>
        <w:tc>
          <w:tcPr>
            <w:tcW w:w="1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B34E83" w:rsidRPr="00E96E34" w:rsidRDefault="00B34E8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Landon </w:t>
            </w:r>
            <w:proofErr w:type="spellStart"/>
            <w:r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5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B34E83" w:rsidRPr="00E96E34" w:rsidRDefault="00B34E83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B34E83" w:rsidRPr="00E96E34" w:rsidRDefault="00B34E83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4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B34E83" w:rsidRPr="00E96E34" w:rsidRDefault="00B34E83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</w:tr>
      <w:tr w:rsidR="00E95F5D" w:rsidRPr="00912BEF" w14:paraId="2E78FFF0" w14:textId="77777777" w:rsidTr="00EB0466">
        <w:trPr>
          <w:trHeight w:val="288"/>
          <w:jc w:val="center"/>
        </w:trPr>
        <w:tc>
          <w:tcPr>
            <w:tcW w:w="9450" w:type="dxa"/>
            <w:gridSpan w:val="9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8D78EB" w:rsidRPr="00912BEF" w14:paraId="34040541" w14:textId="77777777" w:rsidTr="008D78EB">
        <w:trPr>
          <w:trHeight w:val="288"/>
          <w:jc w:val="center"/>
        </w:trPr>
        <w:tc>
          <w:tcPr>
            <w:tcW w:w="1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8D78EB" w:rsidRPr="00912BEF" w:rsidRDefault="008D78EB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548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66DEDEE5" w14:textId="77777777" w:rsidR="008D78EB" w:rsidRPr="00912BEF" w:rsidRDefault="008D78EB" w:rsidP="006869C1">
            <w:pPr>
              <w:pStyle w:val="columnheadings"/>
            </w:pPr>
            <w:r>
              <w:t>Description</w:t>
            </w:r>
          </w:p>
        </w:tc>
        <w:tc>
          <w:tcPr>
            <w:tcW w:w="20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1DDC2ECC" w:rsidR="008D78EB" w:rsidRPr="00912BEF" w:rsidRDefault="008D78EB" w:rsidP="006869C1">
            <w:pPr>
              <w:pStyle w:val="columnheadings"/>
            </w:pPr>
            <w:r>
              <w:t>Date Completed</w:t>
            </w:r>
          </w:p>
        </w:tc>
      </w:tr>
      <w:tr w:rsidR="008D78EB" w:rsidRPr="00912BEF" w14:paraId="6ECC1A5D" w14:textId="77777777" w:rsidTr="008D78EB">
        <w:trPr>
          <w:trHeight w:val="285"/>
          <w:jc w:val="center"/>
        </w:trPr>
        <w:tc>
          <w:tcPr>
            <w:tcW w:w="1889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8D78EB" w:rsidRPr="008F6221" w:rsidRDefault="008D78EB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5482" w:type="dxa"/>
            <w:gridSpan w:val="6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DCE970F" w14:textId="77777777" w:rsidR="008D78EB" w:rsidRPr="008F6221" w:rsidRDefault="008D78EB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079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6381256" w14:textId="7B22E36E" w:rsidR="008D78EB" w:rsidRPr="008F6221" w:rsidRDefault="008D78EB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DateCompleted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«DateCompleted»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B34E83" w:rsidRPr="00912BEF" w14:paraId="14BCDCDF" w14:textId="0A796502" w:rsidTr="008D78EB">
        <w:trPr>
          <w:trHeight w:val="285"/>
          <w:jc w:val="center"/>
        </w:trPr>
        <w:tc>
          <w:tcPr>
            <w:tcW w:w="8022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03703EAD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4D2D0" w:themeFill="background2"/>
            <w:vAlign w:val="center"/>
          </w:tcPr>
          <w:p w14:paraId="6E24A74F" w14:textId="3BC648A8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</w:tr>
      <w:tr w:rsidR="00B34E83" w:rsidRPr="00912BEF" w14:paraId="19D2B29D" w14:textId="1F62779A" w:rsidTr="008D78EB">
        <w:trPr>
          <w:trHeight w:val="285"/>
          <w:jc w:val="center"/>
        </w:trPr>
        <w:tc>
          <w:tcPr>
            <w:tcW w:w="8022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49C2E995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F93123C" w14:textId="5C6F1E2F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MERGEFIELD  SubTotal  \* MERGEFORMAT </w:instrText>
            </w:r>
            <w:r>
              <w:rPr>
                <w:rFonts w:ascii="Comic Sans MS" w:hAnsi="Comic Sans MS"/>
              </w:rPr>
              <w:fldChar w:fldCharType="separate"/>
            </w:r>
            <w:r>
              <w:rPr>
                <w:rFonts w:ascii="Comic Sans MS" w:hAnsi="Comic Sans MS"/>
                <w:noProof/>
              </w:rPr>
              <w:t>«SubTotal»</w:t>
            </w:r>
            <w:r>
              <w:rPr>
                <w:rFonts w:ascii="Comic Sans MS" w:hAnsi="Comic Sans MS"/>
              </w:rPr>
              <w:fldChar w:fldCharType="end"/>
            </w:r>
          </w:p>
        </w:tc>
      </w:tr>
      <w:tr w:rsidR="00B34E83" w:rsidRPr="00912BEF" w14:paraId="3FD27CA8" w14:textId="08769D45" w:rsidTr="008D78EB">
        <w:trPr>
          <w:trHeight w:val="285"/>
          <w:jc w:val="center"/>
        </w:trPr>
        <w:tc>
          <w:tcPr>
            <w:tcW w:w="8022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6DAEC8E8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4D2D0" w:themeFill="background2"/>
            <w:vAlign w:val="center"/>
          </w:tcPr>
          <w:p w14:paraId="497C126B" w14:textId="5720CED6" w:rsidR="00B34E83" w:rsidRPr="008F6221" w:rsidRDefault="00B34E83" w:rsidP="00B34E83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</w:tr>
      <w:tr w:rsidR="00B34E83" w:rsidRPr="00912BEF" w14:paraId="63D42187" w14:textId="40BD6960" w:rsidTr="008D78EB">
        <w:trPr>
          <w:trHeight w:val="285"/>
          <w:jc w:val="center"/>
        </w:trPr>
        <w:tc>
          <w:tcPr>
            <w:tcW w:w="8022" w:type="dxa"/>
            <w:gridSpan w:val="8"/>
            <w:tcBorders>
              <w:right w:val="single" w:sz="4" w:space="0" w:color="auto"/>
            </w:tcBorders>
            <w:shd w:val="clear" w:color="auto" w:fill="FFFFFF"/>
            <w:tcMar>
              <w:top w:w="0" w:type="dxa"/>
            </w:tcMar>
            <w:vAlign w:val="center"/>
          </w:tcPr>
          <w:p w14:paraId="0FACBBB0" w14:textId="77777777" w:rsidR="00B34E83" w:rsidRPr="008F6221" w:rsidRDefault="00B34E83" w:rsidP="00B34E83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D80562D" w14:textId="6DE9024D" w:rsidR="00B34E83" w:rsidRPr="008F6221" w:rsidRDefault="00EB0466" w:rsidP="00EB0466">
            <w:pPr>
              <w:pStyle w:val="label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MERGEFIELD  Total  \* MERGEFORMAT </w:instrText>
            </w:r>
            <w:r>
              <w:rPr>
                <w:rFonts w:ascii="Comic Sans MS" w:hAnsi="Comic Sans MS"/>
              </w:rPr>
              <w:fldChar w:fldCharType="separate"/>
            </w:r>
            <w:r>
              <w:rPr>
                <w:rFonts w:ascii="Comic Sans MS" w:hAnsi="Comic Sans MS"/>
                <w:noProof/>
              </w:rPr>
              <w:t>«Total»</w:t>
            </w:r>
            <w:r>
              <w:rPr>
                <w:rFonts w:ascii="Comic Sans MS" w:hAnsi="Comic Sans MS"/>
              </w:rPr>
              <w:fldChar w:fldCharType="end"/>
            </w:r>
          </w:p>
        </w:tc>
      </w:tr>
      <w:tr w:rsidR="00E95F5D" w:rsidRPr="00912BEF" w14:paraId="3EDD3936" w14:textId="77777777" w:rsidTr="008D78EB">
        <w:trPr>
          <w:trHeight w:val="801"/>
          <w:jc w:val="center"/>
        </w:trPr>
        <w:tc>
          <w:tcPr>
            <w:tcW w:w="1889" w:type="dxa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433" w:type="dxa"/>
            <w:gridSpan w:val="4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128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0DE41E7A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24552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96F8D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D78EB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4E83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A3C15"/>
    <w:rsid w:val="00EB0466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BE4561-B982-5D4F-B48F-E578D37B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545</TotalTime>
  <Pages>1</Pages>
  <Words>146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17</cp:revision>
  <cp:lastPrinted>2015-05-12T12:41:00Z</cp:lastPrinted>
  <dcterms:created xsi:type="dcterms:W3CDTF">2019-10-28T12:11:00Z</dcterms:created>
  <dcterms:modified xsi:type="dcterms:W3CDTF">2020-01-24T03:03:00Z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