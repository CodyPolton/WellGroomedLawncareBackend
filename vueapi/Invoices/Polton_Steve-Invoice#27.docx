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27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Steve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Labor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Mulch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