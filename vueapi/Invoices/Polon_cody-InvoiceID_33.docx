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521"/>
        <w:gridCol w:w="706"/>
        <w:gridCol w:w="914"/>
        <w:gridCol w:w="900"/>
        <w:gridCol w:w="900"/>
        <w:gridCol w:w="450"/>
        <w:gridCol w:w="1260"/>
        <w:gridCol w:w="1427"/>
        <w:gridCol w:w="13"/>
      </w:tblGrid>
      <w:tr w:rsidR="006F3C33" w14:paraId="12F6BC96" w14:textId="77777777" w:rsidTr="00E17278">
        <w:trPr>
          <w:gridAfter w:val="1"/>
          <w:wAfter w:w="13" w:type="dxa"/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4C4B9ACD" w14:textId="154DDBFA" w:rsidR="006F3C33" w:rsidRPr="00B07339" w:rsidRDefault="006F3C33" w:rsidP="00B07339">
            <w:pPr>
              <w:pStyle w:val="DateandNumber"/>
            </w:pPr>
            <w:proofErr w:type="spellStart"/>
            <w:r w:rsidRPr="00B07339">
              <w:t>Date</w:t>
            </w:r>
            <w:r w:rsidR="00742019">
              <w:t>:</w:t>
            </w:r>
            <w:r>
              <w:t>01-14-2020</w:t>
            </w:r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r>
              <w:t>33</w:t>
            </w:r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6200BA">
        <w:trPr>
          <w:gridAfter w:val="1"/>
          <w:wAfter w:w="13" w:type="dxa"/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6DB3B7EE" w:rsidR="00A308AC" w:rsidRDefault="00183A00" w:rsidP="00F045FD">
            <w:pPr>
              <w:pStyle w:val="leftalignedtext"/>
              <w:rPr>
                <w:noProof/>
              </w:rPr>
            </w:pPr>
            <w:r>
              <w:t>cody Polon</w:t>
            </w:r>
          </w:p>
          <w:p w14:paraId="22A427D7" w14:textId="68CD5145" w:rsidR="00AF2A51" w:rsidRDefault="00AF2A51" w:rsidP="00F045FD">
            <w:pPr>
              <w:pStyle w:val="leftalignedtext"/>
            </w:pPr>
            <w:r>
              <w:rPr>
                <w:noProof/>
              </w:rPr>
              <w:t>810 Cambridge Dr.</w:t>
              <w:br/>
              <w:t>Columbia, MO, 65203</w:t>
            </w:r>
          </w:p>
          <w:p w14:paraId="01E4BCFC" w14:textId="632887A2" w:rsidR="00826F21" w:rsidRDefault="00183A00" w:rsidP="00F045FD">
            <w:pPr>
              <w:pStyle w:val="leftalignedtext"/>
            </w:pPr>
            <w:r>
              <w:t>Mowing</w:t>
            </w:r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87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193EA436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  <w:r w:rsidR="002A6FA5">
                      <w:t>, LLC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proofErr w:type="spellStart"/>
                    <w:r w:rsidR="00542D74">
                      <w:t>Wiswall</w:t>
                    </w:r>
                    <w:proofErr w:type="spellEnd"/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E17278">
        <w:trPr>
          <w:gridAfter w:val="1"/>
          <w:wAfter w:w="13" w:type="dxa"/>
          <w:trHeight w:val="68"/>
          <w:jc w:val="center"/>
        </w:trPr>
        <w:tc>
          <w:tcPr>
            <w:tcW w:w="9347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F40733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F40733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7BCA9503" w:rsidR="0078234B" w:rsidRPr="00E96E34" w:rsidRDefault="00183A00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Landon</w:t>
            </w:r>
            <w:bookmarkStart w:id="0" w:name="_GoBack"/>
            <w:bookmarkEnd w:id="0"/>
            <w:r w:rsidR="00AD7736">
              <w:rPr>
                <w:sz w:val="20"/>
                <w:szCs w:val="20"/>
              </w:rPr>
              <w:t xml:space="preserve"> </w:t>
            </w:r>
            <w:proofErr w:type="spellStart"/>
            <w:r w:rsidR="00F40733">
              <w:rPr>
                <w:sz w:val="20"/>
                <w:szCs w:val="20"/>
              </w:rPr>
              <w:t>Wiswall</w:t>
            </w:r>
            <w:proofErr w:type="spellEnd"/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2A59189" w:rsidR="0078234B" w:rsidRPr="00E96E34" w:rsidRDefault="00AF2A51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cody Polon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01-14-2020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E17278">
        <w:trPr>
          <w:gridAfter w:val="1"/>
          <w:wAfter w:w="13" w:type="dxa"/>
          <w:trHeight w:val="288"/>
          <w:jc w:val="center"/>
        </w:trPr>
        <w:tc>
          <w:tcPr>
            <w:tcW w:w="9347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6200BA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r>
              <w:t>Qty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afd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90.00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90.00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second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30.00</w:t>
            </w:r>
          </w:p>
        </w:tc>
      </w:tr>
      <w:tr w:rsidR="00E95F5D" w:rsidRPr="00912BEF" w14:paraId="14BCDCDF" w14:textId="77777777" w:rsidTr="006200BA">
        <w:trPr>
          <w:gridAfter w:val="1"/>
          <w:wAfter w:w="13" w:type="dxa"/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53744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120.00</w:t>
            </w:r>
          </w:p>
        </w:tc>
      </w:tr>
      <w:tr w:rsidR="00E95F5D" w:rsidRPr="00912BEF" w14:paraId="3FD27CA8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120.00</w:t>
            </w:r>
          </w:p>
        </w:tc>
      </w:tr>
      <w:tr w:rsidR="00E95F5D" w:rsidRPr="00912BEF" w14:paraId="3EDD3936" w14:textId="77777777" w:rsidTr="00F40733">
        <w:trPr>
          <w:gridAfter w:val="1"/>
          <w:wAfter w:w="13" w:type="dxa"/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</w:t>
      </w:r>
      <w:proofErr w:type="spellStart"/>
      <w:r>
        <w:t>RSMo</w:t>
      </w:r>
      <w:proofErr w:type="spellEnd"/>
      <w:r>
        <w:t xml:space="preserve">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83A00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D7736"/>
    <w:rsid w:val="00AE0E36"/>
    <w:rsid w:val="00AF2A51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BE7941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C:\Users\Landon Wiswall\AppData\Roaming\Microsoft\Templates\Sales invoice (Blue Border design)(2).dotx</Template>
  <TotalTime>497</TotalTime>
  <Pages>1</Pages>
  <Words>154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Stacey Polton</cp:lastModifiedBy>
  <cp:revision>13</cp:revision>
  <cp:lastPrinted>2015-05-12T12:41:00Z</cp:lastPrinted>
  <dcterms:created xsi:type="dcterms:W3CDTF">2019-10-28T12:11:00Z</dcterms:created>
  <dcterms:modified xsi:type="dcterms:W3CDTF">2020-01-13T02:52:00Z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