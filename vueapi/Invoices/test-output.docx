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154DDBFA" w:rsidR="006F3C33" w:rsidRPr="00B07339" w:rsidRDefault="006F3C33" w:rsidP="00B07339">
            <w:pPr>
              <w:pStyle w:val="DateandNumber"/>
            </w:pPr>
            <w:proofErr w:type="spellStart"/>
            <w:r w:rsidRPr="00B07339">
              <w:t>Date</w:t>
            </w:r>
            <w:r w:rsidR="00742019">
              <w:t>:</w:t>
            </w:r>
            <w:r>
              <w:t>01-13-2020</w:t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>
              <w:t>101</w:t>
            </w:r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6DB3B7EE" w:rsidR="00A308AC" w:rsidRDefault="00183A00" w:rsidP="00F045FD">
            <w:pPr>
              <w:pStyle w:val="leftalignedtext"/>
              <w:rPr>
                <w:noProof/>
              </w:rPr>
            </w:pPr>
            <w:r>
              <w:t>Cody Polton</w:t>
            </w:r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t>810 Cambridge Dr.</w:t>
            </w:r>
          </w:p>
          <w:p w14:paraId="01E4BCFC" w14:textId="632887A2" w:rsidR="00826F21" w:rsidRDefault="00183A00" w:rsidP="00F045FD">
            <w:pPr>
              <w:pStyle w:val="leftalignedtext"/>
            </w:pPr>
            <w:r>
              <w:t>Mowing</w:t>
            </w:r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proofErr w:type="spellStart"/>
                    <w:r w:rsidR="00542D74">
                      <w:t>Wiswall</w:t>
                    </w:r>
                    <w:proofErr w:type="spellEnd"/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78234B" w:rsidRPr="00E96E34" w:rsidRDefault="00183A00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</w:t>
            </w:r>
            <w:bookmarkStart w:id="0" w:name="_GoBack"/>
            <w:bookmarkEnd w:id="0"/>
            <w:r w:rsidR="00AD7736">
              <w:rPr>
                <w:sz w:val="20"/>
                <w:szCs w:val="20"/>
              </w:rPr>
              <w:t xml:space="preserve"> </w:t>
            </w:r>
            <w:proofErr w:type="spellStart"/>
            <w:r w:rsidR="00F40733">
              <w:rPr>
                <w:sz w:val="20"/>
                <w:szCs w:val="20"/>
              </w:rPr>
              <w:t>Wiswall</w:t>
            </w:r>
            <w:proofErr w:type="spellEnd"/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78234B" w:rsidRPr="00E96E34" w:rsidRDefault="00AF2A51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CodyPolton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01-13-2020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/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afd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90.00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90.00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/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second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/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130.00</w:t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130.00</w:t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</w:t>
      </w:r>
      <w:proofErr w:type="spellStart"/>
      <w:r>
        <w:t>RSMo</w:t>
      </w:r>
      <w:proofErr w:type="spellEnd"/>
      <w:r>
        <w:t xml:space="preserve">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C:\Users\Landon Wiswall\AppData\Roaming\Microsoft\Templates\Sales invoice (Blue Border design)(2).dotx</Template>
  <TotalTime>497</TotalTime>
  <Pages>1</Pages>
  <Words>154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Stacey Polton</cp:lastModifiedBy>
  <cp:revision>13</cp:revision>
  <cp:lastPrinted>2015-05-12T12:41:00Z</cp:lastPrinted>
  <dcterms:created xsi:type="dcterms:W3CDTF">2019-10-28T12:11:00Z</dcterms:created>
  <dcterms:modified xsi:type="dcterms:W3CDTF">2020-01-13T02:52:00Z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