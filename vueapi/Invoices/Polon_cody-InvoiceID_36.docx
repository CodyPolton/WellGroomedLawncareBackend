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900"/>
        <w:gridCol w:w="900"/>
        <w:gridCol w:w="469"/>
        <w:gridCol w:w="521"/>
        <w:gridCol w:w="706"/>
        <w:gridCol w:w="914"/>
        <w:gridCol w:w="900"/>
        <w:gridCol w:w="900"/>
        <w:gridCol w:w="450"/>
        <w:gridCol w:w="1260"/>
        <w:gridCol w:w="1427"/>
        <w:gridCol w:w="13"/>
      </w:tblGrid>
      <w:tr w:rsidR="006F3C33" w14:paraId="12F6BC96" w14:textId="77777777" w:rsidTr="00E17278">
        <w:trPr>
          <w:gridAfter w:val="1"/>
          <w:wAfter w:w="13" w:type="dxa"/>
          <w:trHeight w:val="1262"/>
          <w:jc w:val="center"/>
        </w:trPr>
        <w:tc>
          <w:tcPr>
            <w:tcW w:w="5310" w:type="dxa"/>
            <w:gridSpan w:val="7"/>
            <w:shd w:val="clear" w:color="auto" w:fill="auto"/>
            <w:tcMar>
              <w:top w:w="0" w:type="dxa"/>
            </w:tcMar>
            <w:vAlign w:val="bottom"/>
          </w:tcPr>
          <w:p w14:paraId="0DCEB4B5" w14:textId="77777777" w:rsidR="006F3C33" w:rsidRDefault="00E47381" w:rsidP="009D6BD1">
            <w:pPr>
              <w:pStyle w:val="Heading1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439CE44C" wp14:editId="74EF0874">
                      <wp:simplePos x="0" y="0"/>
                      <wp:positionH relativeFrom="column">
                        <wp:posOffset>-301625</wp:posOffset>
                      </wp:positionH>
                      <wp:positionV relativeFrom="paragraph">
                        <wp:posOffset>-228600</wp:posOffset>
                      </wp:positionV>
                      <wp:extent cx="6400800" cy="8229600"/>
                      <wp:effectExtent l="19050" t="19050" r="19050" b="19050"/>
                      <wp:wrapNone/>
                      <wp:docPr id="1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6400800" cy="8229600"/>
                              </a:xfrm>
                              <a:prstGeom prst="rect">
                                <a:avLst/>
                              </a:prstGeom>
                              <a:noFill/>
                              <a:ln w="31750" cmpd="thickThin">
                                <a:solidFill>
                                  <a:schemeClr val="accent1">
                                    <a:lumMod val="7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9FAF0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2B71AA6" id="Rectangle 44" o:spid="_x0000_s1026" style="position:absolute;margin-left:-23.75pt;margin-top:-18pt;width:7in;height:9in;flip:y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" filled="f" fillcolor="#f9faf0" strokecolor="#4b7b8a [2404]" strokeweight="2.5pt">
                      <v:stroke linestyle="thickThin"/>
                    </v:rect>
                  </w:pict>
                </mc:Fallback>
              </mc:AlternateContent>
            </w:r>
            <w:r w:rsidR="009D6BD1">
              <w:t>Invoice</w:t>
            </w:r>
          </w:p>
          <w:p w14:paraId="26094292" w14:textId="27CB01BC" w:rsidR="00826F21" w:rsidRPr="00826F21" w:rsidRDefault="00826F21" w:rsidP="00826F21"/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4C4B9ACD" w14:textId="7B3F2B81" w:rsidR="006F3C33" w:rsidRPr="00B07339" w:rsidRDefault="006F3C33" w:rsidP="00B07339">
            <w:pPr>
              <w:pStyle w:val="DateandNumber"/>
            </w:pPr>
            <w:r w:rsidRPr="00B07339">
              <w:t>Date</w:t>
            </w:r>
            <w:r w:rsidR="00742019">
              <w:t>:</w:t>
            </w:r>
            <w:r w:rsidR="00951CDD">
              <w:t xml:space="preserve"> </w:t>
            </w:r>
            <w:bookmarkStart w:id="0" w:name="_GoBack"/>
            <w:bookmarkEnd w:id="0"/>
            <w:r>
              <w:t>01-14-2020</w:t>
            </w:r>
          </w:p>
          <w:p w14:paraId="088DCD5D" w14:textId="77777777" w:rsidR="00826F21" w:rsidRDefault="00C040D7" w:rsidP="00B40DD8">
            <w:pPr>
              <w:pStyle w:val="DateandNumber"/>
            </w:pPr>
            <w:r w:rsidRPr="00B07339">
              <w:t>Invoice</w:t>
            </w:r>
            <w:r w:rsidR="006F3C33" w:rsidRPr="00B07339">
              <w:t xml:space="preserve"> #</w:t>
            </w:r>
            <w:r w:rsidR="00B40DD8">
              <w:t>:</w:t>
            </w:r>
            <w:r w:rsidR="0078234B">
              <w:t xml:space="preserve"> </w:t>
            </w:r>
            <w:r>
              <w:t>36</w:t>
            </w:r>
          </w:p>
          <w:p w14:paraId="0B7E9A6B" w14:textId="411859DC" w:rsidR="006F3C33" w:rsidRPr="000E042A" w:rsidRDefault="00826F21" w:rsidP="00B40DD8">
            <w:pPr>
              <w:pStyle w:val="DateandNumber"/>
            </w:pPr>
            <w:r>
              <w:rPr>
                <w:noProof/>
              </w:rPr>
              <w:drawing>
                <wp:inline distT="0" distB="0" distL="0" distR="0" wp14:anchorId="5E3C1F91" wp14:editId="23BDA186">
                  <wp:extent cx="1380457" cy="7988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ellGroomedLogo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394" cy="822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F3C33" w:rsidRPr="00B07339">
              <w:t xml:space="preserve"> </w:t>
            </w:r>
          </w:p>
        </w:tc>
      </w:tr>
      <w:tr w:rsidR="00E95F5D" w:rsidRPr="00B07339" w14:paraId="07E9FF06" w14:textId="77777777" w:rsidTr="006200BA">
        <w:trPr>
          <w:gridAfter w:val="1"/>
          <w:wAfter w:w="13" w:type="dxa"/>
          <w:trHeight w:val="2091"/>
          <w:jc w:val="center"/>
        </w:trPr>
        <w:tc>
          <w:tcPr>
            <w:tcW w:w="2269" w:type="dxa"/>
            <w:gridSpan w:val="3"/>
            <w:shd w:val="clear" w:color="auto" w:fill="FFFFFF"/>
            <w:tcMar>
              <w:top w:w="0" w:type="dxa"/>
            </w:tcMar>
          </w:tcPr>
          <w:p w14:paraId="05D69F2B" w14:textId="6DB3B7EE" w:rsidR="00A308AC" w:rsidRDefault="00183A00" w:rsidP="00F045FD">
            <w:pPr>
              <w:pStyle w:val="leftalignedtext"/>
              <w:rPr>
                <w:noProof/>
              </w:rPr>
            </w:pPr>
            <w:r>
              <w:t>cody Polon</w:t>
            </w:r>
          </w:p>
          <w:p w14:paraId="22A427D7" w14:textId="68CD5145" w:rsidR="00AF2A51" w:rsidRDefault="00AF2A51" w:rsidP="00F045FD">
            <w:pPr>
              <w:pStyle w:val="leftalignedtext"/>
            </w:pPr>
            <w:r>
              <w:rPr>
                <w:noProof/>
              </w:rPr>
              <w:t>810 Cambridge Dr.</w:t>
              <w:br/>
              <w:t>Columbia, MO, 65203</w:t>
            </w:r>
          </w:p>
          <w:p w14:paraId="01E4BCFC" w14:textId="632887A2" w:rsidR="00826F21" w:rsidRDefault="00183A00" w:rsidP="00F045FD">
            <w:pPr>
              <w:pStyle w:val="leftalignedtext"/>
            </w:pPr>
            <w:r>
              <w:t>Mowing</w:t>
            </w:r>
          </w:p>
        </w:tc>
        <w:tc>
          <w:tcPr>
            <w:tcW w:w="1227" w:type="dxa"/>
            <w:gridSpan w:val="2"/>
            <w:shd w:val="clear" w:color="auto" w:fill="auto"/>
          </w:tcPr>
          <w:p w14:paraId="3F32B1DD" w14:textId="77777777" w:rsidR="00E95F5D" w:rsidRDefault="00E95F5D" w:rsidP="00E7163B">
            <w:pPr>
              <w:pStyle w:val="headingright"/>
              <w:jc w:val="left"/>
            </w:pPr>
          </w:p>
        </w:tc>
        <w:tc>
          <w:tcPr>
            <w:tcW w:w="1814" w:type="dxa"/>
            <w:gridSpan w:val="2"/>
            <w:shd w:val="clear" w:color="auto" w:fill="FFFFFF"/>
          </w:tcPr>
          <w:p w14:paraId="16DE4C79" w14:textId="77777777" w:rsidR="00B07339" w:rsidRPr="00B07339" w:rsidRDefault="00B07339" w:rsidP="00B07339">
            <w:pPr>
              <w:pStyle w:val="rightalignedtext"/>
            </w:pPr>
          </w:p>
          <w:p w14:paraId="692878A0" w14:textId="77777777" w:rsidR="00E95F5D" w:rsidRDefault="00E95F5D" w:rsidP="003916BC">
            <w:pPr>
              <w:pStyle w:val="rightalignedtext"/>
            </w:pPr>
          </w:p>
        </w:tc>
        <w:tc>
          <w:tcPr>
            <w:tcW w:w="1350" w:type="dxa"/>
            <w:gridSpan w:val="2"/>
            <w:shd w:val="clear" w:color="auto" w:fill="auto"/>
          </w:tcPr>
          <w:p w14:paraId="50A87495" w14:textId="1B271137" w:rsidR="00E95F5D" w:rsidRDefault="00E17278" w:rsidP="00E95F5D">
            <w:pPr>
              <w:pStyle w:val="headingright"/>
            </w:pPr>
            <w:r>
              <w:t xml:space="preserve">   </w:t>
            </w:r>
          </w:p>
        </w:tc>
        <w:tc>
          <w:tcPr>
            <w:tcW w:w="2687" w:type="dxa"/>
            <w:gridSpan w:val="2"/>
            <w:shd w:val="clear" w:color="auto" w:fill="FFFFFF"/>
          </w:tcPr>
          <w:sdt>
            <w:sdtPr>
              <w:id w:val="631673181"/>
              <w:placeholder>
                <w:docPart w:val="7875C5399E9D49DBBAA4BEF6C138FDB6"/>
              </w:placeholder>
            </w:sdtPr>
            <w:sdtEndPr/>
            <w:sdtContent>
              <w:sdt>
                <w:sdtPr>
                  <w:id w:val="-346643535"/>
                  <w:placeholder>
                    <w:docPart w:val="2FB32680068C41CF951959AD3600236A"/>
                  </w:placeholder>
                </w:sdtPr>
                <w:sdtEndPr/>
                <w:sdtContent>
                  <w:p w14:paraId="0296FF44" w14:textId="193EA436" w:rsidR="00826F21" w:rsidRDefault="00B566C4" w:rsidP="00826F21">
                    <w:pPr>
                      <w:pStyle w:val="rightalignedtext"/>
                    </w:pPr>
                    <w:r>
                      <w:t>Well Groomed Lawn Care</w:t>
                    </w:r>
                    <w:r w:rsidR="002A6FA5">
                      <w:t>, LLC</w:t>
                    </w:r>
                  </w:p>
                  <w:p w14:paraId="698D4587" w14:textId="3C59A54D" w:rsidR="00B07339" w:rsidRPr="00B07339" w:rsidRDefault="00B566C4" w:rsidP="00542D74">
                    <w:pPr>
                      <w:pStyle w:val="rightalignedtext"/>
                    </w:pPr>
                    <w:r>
                      <w:t xml:space="preserve"> </w:t>
                    </w:r>
                    <w:r w:rsidR="00542D74">
                      <w:t>Landon</w:t>
                    </w:r>
                    <w:r w:rsidR="00E17278">
                      <w:t xml:space="preserve"> </w:t>
                    </w:r>
                    <w:r w:rsidR="00542D74">
                      <w:t>Wiswall</w:t>
                    </w:r>
                  </w:p>
                </w:sdtContent>
              </w:sdt>
            </w:sdtContent>
          </w:sdt>
          <w:sdt>
            <w:sdtPr>
              <w:id w:val="631673182"/>
              <w:placeholder>
                <w:docPart w:val="9DECA496A604463B9557329337604391"/>
              </w:placeholder>
            </w:sdtPr>
            <w:sdtEndPr/>
            <w:sdtContent>
              <w:p w14:paraId="6BB13E3B" w14:textId="302A6797" w:rsidR="00B07339" w:rsidRPr="00B07339" w:rsidRDefault="00EE78B8" w:rsidP="00E7163B">
                <w:pPr>
                  <w:pStyle w:val="rightalignedtext"/>
                  <w:jc w:val="left"/>
                </w:pPr>
                <w:r>
                  <w:t xml:space="preserve">  </w:t>
                </w:r>
                <w:r w:rsidR="00E17278">
                  <w:t xml:space="preserve">         </w:t>
                </w:r>
                <w:r>
                  <w:t xml:space="preserve"> </w:t>
                </w:r>
                <w:r w:rsidR="00AE0E36">
                  <w:t xml:space="preserve">7409 </w:t>
                </w:r>
                <w:r w:rsidR="005A7FF4">
                  <w:t xml:space="preserve">West Country </w:t>
                </w:r>
                <w:r w:rsidR="00E7163B">
                  <w:t>Hill Rd</w:t>
                </w:r>
                <w:r w:rsidR="00E17278">
                  <w:t xml:space="preserve">       </w:t>
                </w:r>
              </w:p>
            </w:sdtContent>
          </w:sdt>
          <w:sdt>
            <w:sdtPr>
              <w:id w:val="631673183"/>
              <w:placeholder>
                <w:docPart w:val="3997B5FC7468486899020653D974B5F3"/>
              </w:placeholder>
            </w:sdtPr>
            <w:sdtEndPr/>
            <w:sdtContent>
              <w:p w14:paraId="09AD56BF" w14:textId="77777777" w:rsidR="00B07339" w:rsidRPr="00B07339" w:rsidRDefault="005A7FF4" w:rsidP="00B07339">
                <w:pPr>
                  <w:pStyle w:val="rightalignedtext"/>
                </w:pPr>
                <w:r>
                  <w:t>Columbia, Missouri 65202</w:t>
                </w:r>
              </w:p>
            </w:sdtContent>
          </w:sdt>
          <w:sdt>
            <w:sdtPr>
              <w:id w:val="631673184"/>
              <w:placeholder>
                <w:docPart w:val="E2472A19818D41839BC4D22FC3C54FB3"/>
              </w:placeholder>
            </w:sdtPr>
            <w:sdtEndPr/>
            <w:sdtContent>
              <w:p w14:paraId="59E593DC" w14:textId="77777777" w:rsidR="00B07339" w:rsidRPr="00B07339" w:rsidRDefault="00F5785E" w:rsidP="00B07339">
                <w:pPr>
                  <w:pStyle w:val="rightalignedtext"/>
                </w:pPr>
                <w:r>
                  <w:t>573-864-3817</w:t>
                </w:r>
              </w:p>
            </w:sdtContent>
          </w:sdt>
          <w:p w14:paraId="57663AC8" w14:textId="77777777" w:rsidR="00E95F5D" w:rsidRPr="00B07339" w:rsidRDefault="00E95F5D" w:rsidP="00897B4B">
            <w:pPr>
              <w:pStyle w:val="rightalignedtext"/>
            </w:pPr>
          </w:p>
        </w:tc>
      </w:tr>
      <w:tr w:rsidR="00E95F5D" w:rsidRPr="00912BEF" w14:paraId="2D4A24E3" w14:textId="77777777" w:rsidTr="00E17278">
        <w:trPr>
          <w:gridAfter w:val="1"/>
          <w:wAfter w:w="13" w:type="dxa"/>
          <w:trHeight w:val="68"/>
          <w:jc w:val="center"/>
        </w:trPr>
        <w:tc>
          <w:tcPr>
            <w:tcW w:w="9347" w:type="dxa"/>
            <w:gridSpan w:val="11"/>
            <w:tcBorders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36E94007" w14:textId="44CC2B92" w:rsidR="00E95F5D" w:rsidRPr="00912BEF" w:rsidRDefault="00E17278" w:rsidP="002F2777">
            <w:r>
              <w:t xml:space="preserve"> </w:t>
            </w:r>
          </w:p>
        </w:tc>
      </w:tr>
      <w:tr w:rsidR="0078234B" w:rsidRPr="00912BEF" w14:paraId="48DFA41A" w14:textId="77777777" w:rsidTr="00F40733">
        <w:trPr>
          <w:trHeight w:val="359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0" w:type="dxa"/>
            </w:tcMar>
            <w:vAlign w:val="center"/>
          </w:tcPr>
          <w:p w14:paraId="1075D1DD" w14:textId="77777777" w:rsidR="0078234B" w:rsidRPr="00912BEF" w:rsidRDefault="0078234B" w:rsidP="0094554D">
            <w:pPr>
              <w:pStyle w:val="columnheadings"/>
            </w:pPr>
            <w:r>
              <w:t>Salesperson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1300C402" w14:textId="77777777" w:rsidR="0078234B" w:rsidRPr="00912BEF" w:rsidRDefault="0078234B" w:rsidP="0094554D">
            <w:pPr>
              <w:pStyle w:val="columnheadings"/>
            </w:pPr>
            <w:r>
              <w:t>Job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0FD03B9B" w14:textId="77777777" w:rsidR="0078234B" w:rsidRPr="00912BEF" w:rsidRDefault="0078234B" w:rsidP="0094554D">
            <w:pPr>
              <w:pStyle w:val="columnheadings"/>
            </w:pPr>
            <w:r>
              <w:t>Delivery Date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428B64BA" w14:textId="77777777" w:rsidR="0078234B" w:rsidRPr="00912BEF" w:rsidRDefault="0078234B" w:rsidP="0094554D">
            <w:pPr>
              <w:pStyle w:val="columnheadings"/>
            </w:pPr>
            <w:r>
              <w:t>Payment Terms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78A40EFB" w14:textId="77777777" w:rsidR="0078234B" w:rsidRPr="00912BEF" w:rsidRDefault="0078234B" w:rsidP="0094554D">
            <w:pPr>
              <w:pStyle w:val="columnheadings"/>
            </w:pPr>
            <w:r>
              <w:t>Due Date</w:t>
            </w:r>
          </w:p>
        </w:tc>
      </w:tr>
      <w:tr w:rsidR="0078234B" w:rsidRPr="00912BEF" w14:paraId="3D89B751" w14:textId="77777777" w:rsidTr="00F40733">
        <w:trPr>
          <w:trHeight w:val="285"/>
          <w:jc w:val="center"/>
        </w:trPr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6A74918" w14:textId="7BCA9503" w:rsidR="0078234B" w:rsidRPr="00E96E34" w:rsidRDefault="00183A00" w:rsidP="0074201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Landon</w:t>
            </w:r>
            <w:r w:rsidR="00AD7736">
              <w:rPr>
                <w:sz w:val="20"/>
                <w:szCs w:val="20"/>
              </w:rPr>
              <w:t xml:space="preserve"> </w:t>
            </w:r>
            <w:r w:rsidR="00F40733">
              <w:rPr>
                <w:sz w:val="20"/>
                <w:szCs w:val="20"/>
              </w:rPr>
              <w:t>Wiswall</w:t>
            </w:r>
          </w:p>
        </w:tc>
        <w:tc>
          <w:tcPr>
            <w:tcW w:w="261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AABFAC8" w14:textId="02A59189" w:rsidR="0078234B" w:rsidRPr="00E96E34" w:rsidRDefault="00AF2A51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cody Polon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019F421E" w14:textId="20C8E6D9" w:rsidR="0078234B" w:rsidRPr="00E96E34" w:rsidRDefault="00742019" w:rsidP="00A1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01-14-2020</w:t>
            </w:r>
          </w:p>
        </w:tc>
        <w:tc>
          <w:tcPr>
            <w:tcW w:w="171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55B8204F" w14:textId="77777777" w:rsidR="0078234B" w:rsidRPr="00E96E34" w:rsidRDefault="0078234B" w:rsidP="00A119AC">
            <w:pPr>
              <w:rPr>
                <w:sz w:val="20"/>
                <w:szCs w:val="20"/>
              </w:rPr>
            </w:pPr>
            <w:r w:rsidRPr="00E96E34">
              <w:rPr>
                <w:sz w:val="20"/>
                <w:szCs w:val="20"/>
              </w:rPr>
              <w:t>Due on receipt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3BC655F" w14:textId="77777777" w:rsidR="0078234B" w:rsidRPr="00E96E34" w:rsidRDefault="0078234B" w:rsidP="00A119AC">
            <w:pPr>
              <w:rPr>
                <w:sz w:val="20"/>
                <w:szCs w:val="20"/>
              </w:rPr>
            </w:pPr>
          </w:p>
        </w:tc>
      </w:tr>
      <w:tr w:rsidR="00E95F5D" w:rsidRPr="00912BEF" w14:paraId="2E78FFF0" w14:textId="77777777" w:rsidTr="00E17278">
        <w:trPr>
          <w:gridAfter w:val="1"/>
          <w:wAfter w:w="13" w:type="dxa"/>
          <w:trHeight w:val="288"/>
          <w:jc w:val="center"/>
        </w:trPr>
        <w:tc>
          <w:tcPr>
            <w:tcW w:w="9347" w:type="dxa"/>
            <w:gridSpan w:val="11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auto"/>
            <w:tcMar>
              <w:top w:w="0" w:type="dxa"/>
            </w:tcMar>
            <w:vAlign w:val="center"/>
          </w:tcPr>
          <w:p w14:paraId="674A750A" w14:textId="77777777" w:rsidR="00E95F5D" w:rsidRPr="00912BEF" w:rsidRDefault="00E95F5D" w:rsidP="002F2777"/>
        </w:tc>
      </w:tr>
      <w:tr w:rsidR="006200BA" w:rsidRPr="00912BEF" w14:paraId="34040541" w14:textId="77777777" w:rsidTr="006200BA">
        <w:trPr>
          <w:trHeight w:val="288"/>
          <w:jc w:val="center"/>
        </w:trPr>
        <w:tc>
          <w:tcPr>
            <w:tcW w:w="90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49E88830" w14:textId="469FE107" w:rsidR="006200BA" w:rsidRPr="00912BEF" w:rsidRDefault="006200BA" w:rsidP="006869C1">
            <w:pPr>
              <w:pStyle w:val="columnheadings"/>
            </w:pPr>
            <w:r>
              <w:t>Qty</w:t>
            </w:r>
          </w:p>
        </w:tc>
        <w:tc>
          <w:tcPr>
            <w:tcW w:w="189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3830CCC7" w14:textId="0E08032A" w:rsidR="006200BA" w:rsidRPr="00912BEF" w:rsidRDefault="006200BA" w:rsidP="006869C1">
            <w:pPr>
              <w:pStyle w:val="columnheadings"/>
            </w:pPr>
            <w:r>
              <w:t>Address of Job</w:t>
            </w:r>
          </w:p>
        </w:tc>
        <w:tc>
          <w:tcPr>
            <w:tcW w:w="252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vAlign w:val="center"/>
          </w:tcPr>
          <w:p w14:paraId="57FFAD6C" w14:textId="201D054F" w:rsidR="006200BA" w:rsidRPr="00912BEF" w:rsidRDefault="006200BA" w:rsidP="006869C1">
            <w:pPr>
              <w:pStyle w:val="columnheadings"/>
            </w:pPr>
            <w:r>
              <w:t>Description</w:t>
            </w:r>
          </w:p>
        </w:tc>
        <w:tc>
          <w:tcPr>
            <w:tcW w:w="135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06ACDEDB" w14:textId="77777777" w:rsidR="006200BA" w:rsidRPr="00912BEF" w:rsidRDefault="006200BA" w:rsidP="006869C1">
            <w:pPr>
              <w:pStyle w:val="columnheadings"/>
            </w:pPr>
            <w:r>
              <w:t>Unit Price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0EE2A23" w14:textId="77777777" w:rsidR="006200BA" w:rsidRPr="00912BEF" w:rsidRDefault="006200BA" w:rsidP="006869C1">
            <w:pPr>
              <w:pStyle w:val="columnheadings"/>
            </w:pPr>
            <w:r>
              <w:t>Discount</w:t>
            </w:r>
          </w:p>
        </w:tc>
        <w:tc>
          <w:tcPr>
            <w:tcW w:w="1440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B7B8A" w:themeFill="accent1" w:themeFillShade="BF"/>
            <w:tcMar>
              <w:top w:w="29" w:type="dxa"/>
              <w:bottom w:w="29" w:type="dxa"/>
            </w:tcMar>
            <w:vAlign w:val="center"/>
          </w:tcPr>
          <w:p w14:paraId="3BD34B7E" w14:textId="77777777" w:rsidR="006200BA" w:rsidRPr="00912BEF" w:rsidRDefault="006200BA" w:rsidP="006869C1">
            <w:pPr>
              <w:pStyle w:val="columnheadings"/>
            </w:pPr>
            <w:r>
              <w:t>Line Total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afd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90.00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90.00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second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30.00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6200BA" w:rsidRPr="00912BEF" w14:paraId="6ECC1A5D" w14:textId="77777777" w:rsidTr="006200BA">
        <w:trPr>
          <w:trHeight w:val="285"/>
          <w:jc w:val="center"/>
        </w:trPr>
        <w:tc>
          <w:tcPr>
            <w:tcW w:w="90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A4EE127" w14:textId="5B84A131" w:rsidR="006200BA" w:rsidRPr="008F6221" w:rsidRDefault="006200BA" w:rsidP="00A308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</w:t>
            </w:r>
          </w:p>
        </w:tc>
        <w:tc>
          <w:tcPr>
            <w:tcW w:w="189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75BB72A4" w14:textId="6E0C17F4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810 Cambridge Dr.</w:t>
            </w:r>
          </w:p>
        </w:tc>
        <w:tc>
          <w:tcPr>
            <w:tcW w:w="2520" w:type="dxa"/>
            <w:gridSpan w:val="3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vAlign w:val="center"/>
          </w:tcPr>
          <w:p w14:paraId="194A5858" w14:textId="7C4A20B6" w:rsidR="006200BA" w:rsidRPr="008F6221" w:rsidRDefault="006200BA" w:rsidP="00A119AC">
            <w:p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Mow</w:t>
            </w:r>
          </w:p>
        </w:tc>
        <w:tc>
          <w:tcPr>
            <w:tcW w:w="135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38C08A46" w14:textId="2392EC7B" w:rsidR="006200BA" w:rsidRPr="008F6221" w:rsidRDefault="006200BA" w:rsidP="00F045FD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  <w:tc>
          <w:tcPr>
            <w:tcW w:w="1260" w:type="dxa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4D856111" w14:textId="1446A9F0" w:rsidR="006200BA" w:rsidRPr="008F6221" w:rsidRDefault="006200BA" w:rsidP="00264189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  <w:tc>
          <w:tcPr>
            <w:tcW w:w="1440" w:type="dxa"/>
            <w:gridSpan w:val="2"/>
            <w:tcBorders>
              <w:left w:val="single" w:sz="4" w:space="0" w:color="BFBFBF" w:themeColor="background1" w:themeShade="BF"/>
              <w:bottom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10E9A784" w14:textId="4AEF103E" w:rsidR="006200BA" w:rsidRPr="008F6221" w:rsidRDefault="006200BA" w:rsidP="00C51EB1">
            <w:pPr>
              <w:pStyle w:val="Amount"/>
              <w:jc w:val="lef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10.00</w:t>
            </w:r>
          </w:p>
        </w:tc>
      </w:tr>
      <w:tr w:rsidR="00E95F5D" w:rsidRPr="00912BEF" w14:paraId="14BCDCDF" w14:textId="77777777" w:rsidTr="006200BA">
        <w:trPr>
          <w:gridAfter w:val="1"/>
          <w:wAfter w:w="13" w:type="dxa"/>
          <w:trHeight w:val="285"/>
          <w:jc w:val="center"/>
        </w:trPr>
        <w:tc>
          <w:tcPr>
            <w:tcW w:w="6660" w:type="dxa"/>
            <w:gridSpan w:val="9"/>
            <w:tcBorders>
              <w:top w:val="single" w:sz="4" w:space="0" w:color="auto"/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48EF492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 Discount</w:t>
            </w:r>
          </w:p>
        </w:tc>
        <w:tc>
          <w:tcPr>
            <w:tcW w:w="126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3B49683F" w14:textId="7154D210" w:rsidR="00E95F5D" w:rsidRPr="008F6221" w:rsidRDefault="00264189" w:rsidP="00264189">
            <w:pPr>
              <w:pStyle w:val="Amount"/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-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0A30FF3F" w14:textId="1E989BB6" w:rsidR="00E95F5D" w:rsidRPr="008F6221" w:rsidRDefault="00E95F5D" w:rsidP="00A119AC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</w:p>
        </w:tc>
      </w:tr>
      <w:tr w:rsidR="00E95F5D" w:rsidRPr="00912BEF" w14:paraId="19D2B29D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2C72075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Subtotal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D907484" w14:textId="64959EA5" w:rsidR="00E95F5D" w:rsidRPr="008F6221" w:rsidRDefault="00B40DD8" w:rsidP="00537440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150.00</w:t>
            </w:r>
          </w:p>
        </w:tc>
      </w:tr>
      <w:tr w:rsidR="00E95F5D" w:rsidRPr="00912BEF" w14:paraId="3FD27CA8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431AEF87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Sales Tax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3F3F3"/>
            <w:tcMar>
              <w:right w:w="216" w:type="dxa"/>
            </w:tcMar>
            <w:vAlign w:val="center"/>
          </w:tcPr>
          <w:p w14:paraId="7B63D43F" w14:textId="371DF4A4" w:rsidR="00E95F5D" w:rsidRPr="008F6221" w:rsidRDefault="00264189" w:rsidP="00F045FD">
            <w:pPr>
              <w:pStyle w:val="Amount"/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-</w:t>
            </w:r>
          </w:p>
        </w:tc>
      </w:tr>
      <w:tr w:rsidR="00E95F5D" w:rsidRPr="00912BEF" w14:paraId="63D42187" w14:textId="77777777" w:rsidTr="00264189">
        <w:trPr>
          <w:gridAfter w:val="1"/>
          <w:wAfter w:w="13" w:type="dxa"/>
          <w:trHeight w:val="285"/>
          <w:jc w:val="center"/>
        </w:trPr>
        <w:tc>
          <w:tcPr>
            <w:tcW w:w="7920" w:type="dxa"/>
            <w:gridSpan w:val="10"/>
            <w:tcBorders>
              <w:right w:val="single" w:sz="4" w:space="0" w:color="BFBFBF" w:themeColor="background1" w:themeShade="BF"/>
            </w:tcBorders>
            <w:shd w:val="clear" w:color="auto" w:fill="FFFFFF"/>
            <w:tcMar>
              <w:top w:w="0" w:type="dxa"/>
            </w:tcMar>
            <w:vAlign w:val="center"/>
          </w:tcPr>
          <w:p w14:paraId="090517F8" w14:textId="77777777" w:rsidR="00E95F5D" w:rsidRPr="008F6221" w:rsidRDefault="00E95F5D" w:rsidP="00A119AC">
            <w:pPr>
              <w:pStyle w:val="labels"/>
              <w:rPr>
                <w:rFonts w:ascii="Comic Sans MS" w:hAnsi="Comic Sans MS"/>
              </w:rPr>
            </w:pPr>
            <w:r w:rsidRPr="008F6221">
              <w:rPr>
                <w:rFonts w:ascii="Comic Sans MS" w:hAnsi="Comic Sans MS"/>
              </w:rPr>
              <w:t>Total</w:t>
            </w:r>
          </w:p>
        </w:tc>
        <w:tc>
          <w:tcPr>
            <w:tcW w:w="14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/>
            <w:tcMar>
              <w:right w:w="216" w:type="dxa"/>
            </w:tcMar>
            <w:vAlign w:val="center"/>
          </w:tcPr>
          <w:p w14:paraId="23753DE4" w14:textId="4BEE4E0F" w:rsidR="00E95F5D" w:rsidRPr="008F6221" w:rsidRDefault="00B40DD8" w:rsidP="00E20D24">
            <w:pPr>
              <w:pStyle w:val="Amount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150.00</w:t>
            </w:r>
          </w:p>
        </w:tc>
      </w:tr>
      <w:tr w:rsidR="00E95F5D" w:rsidRPr="00912BEF" w14:paraId="3EDD3936" w14:textId="77777777" w:rsidTr="00F40733">
        <w:trPr>
          <w:gridAfter w:val="1"/>
          <w:wAfter w:w="13" w:type="dxa"/>
          <w:trHeight w:val="801"/>
          <w:jc w:val="center"/>
        </w:trPr>
        <w:tc>
          <w:tcPr>
            <w:tcW w:w="1800" w:type="dxa"/>
            <w:gridSpan w:val="2"/>
            <w:shd w:val="clear" w:color="auto" w:fill="FFFFFF"/>
            <w:tcMar>
              <w:top w:w="0" w:type="dxa"/>
            </w:tcMar>
            <w:vAlign w:val="center"/>
          </w:tcPr>
          <w:p w14:paraId="5C171FBE" w14:textId="331F81B2" w:rsidR="00E95F5D" w:rsidRPr="0012209A" w:rsidRDefault="00AE0E36" w:rsidP="002A6FA5">
            <w:pPr>
              <w:rPr>
                <w:b/>
                <w:i/>
                <w:sz w:val="18"/>
                <w:szCs w:val="18"/>
              </w:rPr>
            </w:pPr>
            <w:r w:rsidRPr="0012209A">
              <w:rPr>
                <w:b/>
                <w:i/>
                <w:sz w:val="18"/>
                <w:szCs w:val="18"/>
              </w:rPr>
              <w:t>Make</w:t>
            </w:r>
            <w:r w:rsidR="00636C7D">
              <w:rPr>
                <w:b/>
                <w:i/>
                <w:sz w:val="18"/>
                <w:szCs w:val="18"/>
              </w:rPr>
              <w:t xml:space="preserve"> </w:t>
            </w:r>
            <w:r w:rsidRPr="0012209A">
              <w:rPr>
                <w:b/>
                <w:i/>
                <w:sz w:val="18"/>
                <w:szCs w:val="18"/>
              </w:rPr>
              <w:t xml:space="preserve">checks payable to </w:t>
            </w:r>
            <w:r w:rsidR="002A6FA5">
              <w:rPr>
                <w:b/>
                <w:i/>
                <w:sz w:val="18"/>
                <w:szCs w:val="18"/>
              </w:rPr>
              <w:t>“Well-Groomed Lawn Care”</w:t>
            </w:r>
          </w:p>
        </w:tc>
        <w:tc>
          <w:tcPr>
            <w:tcW w:w="3510" w:type="dxa"/>
            <w:gridSpan w:val="5"/>
            <w:shd w:val="clear" w:color="auto" w:fill="FFFFFF"/>
            <w:vAlign w:val="bottom"/>
          </w:tcPr>
          <w:p w14:paraId="7E29A4D8" w14:textId="77777777" w:rsidR="00E95F5D" w:rsidRPr="00AE0E36" w:rsidRDefault="00AE0E36" w:rsidP="00AE0E36">
            <w:pPr>
              <w:pStyle w:val="slogan"/>
              <w:rPr>
                <w:sz w:val="18"/>
              </w:rPr>
            </w:pPr>
            <w:r>
              <w:rPr>
                <w:sz w:val="18"/>
              </w:rPr>
              <w:t xml:space="preserve">                    </w:t>
            </w:r>
          </w:p>
        </w:tc>
        <w:tc>
          <w:tcPr>
            <w:tcW w:w="4037" w:type="dxa"/>
            <w:gridSpan w:val="4"/>
            <w:shd w:val="clear" w:color="auto" w:fill="FFFFFF"/>
            <w:vAlign w:val="center"/>
          </w:tcPr>
          <w:p w14:paraId="1EA5F718" w14:textId="77777777" w:rsidR="00E95F5D" w:rsidRDefault="00E95F5D" w:rsidP="00E738A6">
            <w:pPr>
              <w:pStyle w:val="lowertext"/>
            </w:pPr>
          </w:p>
          <w:p w14:paraId="60051AAD" w14:textId="77777777" w:rsidR="00E95F5D" w:rsidRPr="001C2122" w:rsidRDefault="00E95F5D" w:rsidP="00E738A6">
            <w:pPr>
              <w:pStyle w:val="thankyou"/>
            </w:pPr>
            <w:r w:rsidRPr="00F01E9A">
              <w:t>Thank you for your business!</w:t>
            </w:r>
          </w:p>
        </w:tc>
      </w:tr>
    </w:tbl>
    <w:p w14:paraId="47E8A8B4" w14:textId="27239C14" w:rsidR="007F5BB3" w:rsidRDefault="007F5BB3" w:rsidP="00C41844"/>
    <w:p w14:paraId="1C2764F7" w14:textId="2E5905F6" w:rsidR="001C41A5" w:rsidRDefault="001C41A5" w:rsidP="00C41844"/>
    <w:p w14:paraId="28468AFB" w14:textId="354E8624" w:rsidR="001C41A5" w:rsidRDefault="001C41A5" w:rsidP="00C41844"/>
    <w:p w14:paraId="593588D1" w14:textId="77777777" w:rsidR="001C41A5" w:rsidRDefault="001C41A5" w:rsidP="001C41A5"/>
    <w:p w14:paraId="4E8E3624" w14:textId="77777777" w:rsidR="00452716" w:rsidRDefault="00452716" w:rsidP="001C41A5"/>
    <w:p w14:paraId="1B06BAFF" w14:textId="77777777" w:rsidR="00452716" w:rsidRDefault="00452716" w:rsidP="001C41A5"/>
    <w:p w14:paraId="007EBADE" w14:textId="77777777" w:rsidR="00452716" w:rsidRDefault="00452716" w:rsidP="001C41A5"/>
    <w:p w14:paraId="633F51BE" w14:textId="77777777" w:rsidR="00452716" w:rsidRDefault="00452716" w:rsidP="001C41A5"/>
    <w:p w14:paraId="397B14E8" w14:textId="77777777" w:rsidR="00452716" w:rsidRDefault="00452716" w:rsidP="001C41A5"/>
    <w:p w14:paraId="75CE96E9" w14:textId="0F2FD7EB" w:rsidR="001C41A5" w:rsidRDefault="001C41A5" w:rsidP="001C41A5">
      <w:r>
        <w:t>Terms: Accounts are due upon receipt. A service charge of $25.00 per month will be applied to accounts if not paid within 30 days from billing date. Should any attorney/collection fees become necessary because of non-payment, these will be added to the bill.</w:t>
      </w:r>
    </w:p>
    <w:p w14:paraId="11805272" w14:textId="77777777" w:rsidR="001C41A5" w:rsidRDefault="001C41A5" w:rsidP="001C41A5"/>
    <w:p w14:paraId="02E7A52D" w14:textId="77777777" w:rsidR="001C41A5" w:rsidRDefault="001C41A5" w:rsidP="001C41A5">
      <w:r>
        <w:t xml:space="preserve">Notice to Owner: Failure to pay for services can result in the filing of a mechanics lien on the property which is the subject of this invoice pursuant to chapter 429.080, RSMo. </w:t>
      </w:r>
    </w:p>
    <w:p w14:paraId="207CED72" w14:textId="6B224C9A" w:rsidR="001C41A5" w:rsidRDefault="001C41A5" w:rsidP="00C41844"/>
    <w:p w14:paraId="1DE1A97B" w14:textId="752F9F22" w:rsidR="0078234B" w:rsidRDefault="0078234B" w:rsidP="00C41844"/>
    <w:p w14:paraId="3EF8D82F" w14:textId="6B8A4E3A" w:rsidR="0078234B" w:rsidRDefault="0078234B" w:rsidP="00C41844"/>
    <w:p w14:paraId="33E7E807" w14:textId="62BD302E" w:rsidR="0078234B" w:rsidRDefault="0078234B" w:rsidP="00C41844"/>
    <w:p w14:paraId="0EEE342C" w14:textId="63543F31" w:rsidR="0078234B" w:rsidRDefault="0078234B" w:rsidP="00C41844"/>
    <w:p w14:paraId="32093862" w14:textId="26C4CB90" w:rsidR="0078234B" w:rsidRDefault="0078234B" w:rsidP="00C41844"/>
    <w:p w14:paraId="66C2237C" w14:textId="40D83386" w:rsidR="0078234B" w:rsidRDefault="0078234B" w:rsidP="00C41844"/>
    <w:p w14:paraId="413D6F9A" w14:textId="5F9F0473" w:rsidR="0078234B" w:rsidRDefault="0078234B" w:rsidP="00C41844"/>
    <w:p w14:paraId="727AA51D" w14:textId="77777777" w:rsidR="0078234B" w:rsidRDefault="0078234B" w:rsidP="00C41844"/>
    <w:p w14:paraId="2E5955F0" w14:textId="3442AF55" w:rsidR="0078234B" w:rsidRDefault="0078234B" w:rsidP="00C41844"/>
    <w:p w14:paraId="7D4D0CDE" w14:textId="0FF39B4F" w:rsidR="0078234B" w:rsidRDefault="0078234B" w:rsidP="00C41844"/>
    <w:p w14:paraId="0F99E684" w14:textId="1E2D0E00" w:rsidR="0078234B" w:rsidRDefault="0078234B" w:rsidP="00C41844"/>
    <w:p w14:paraId="771C6921" w14:textId="4FB90403" w:rsidR="0078234B" w:rsidRDefault="0078234B" w:rsidP="00C41844"/>
    <w:sectPr w:rsidR="0078234B" w:rsidSect="0094554D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28"/>
    <w:rsid w:val="00005941"/>
    <w:rsid w:val="00007D2C"/>
    <w:rsid w:val="00010191"/>
    <w:rsid w:val="0001103C"/>
    <w:rsid w:val="00016376"/>
    <w:rsid w:val="00020A96"/>
    <w:rsid w:val="00021EF8"/>
    <w:rsid w:val="00024582"/>
    <w:rsid w:val="00024856"/>
    <w:rsid w:val="000375CC"/>
    <w:rsid w:val="00046787"/>
    <w:rsid w:val="0005136D"/>
    <w:rsid w:val="0005665E"/>
    <w:rsid w:val="0005691F"/>
    <w:rsid w:val="00061BE1"/>
    <w:rsid w:val="000653AC"/>
    <w:rsid w:val="00093D0B"/>
    <w:rsid w:val="000A097C"/>
    <w:rsid w:val="000A2731"/>
    <w:rsid w:val="000C0528"/>
    <w:rsid w:val="000D6448"/>
    <w:rsid w:val="000E042A"/>
    <w:rsid w:val="000E5100"/>
    <w:rsid w:val="000F6B47"/>
    <w:rsid w:val="000F7D4F"/>
    <w:rsid w:val="00100D79"/>
    <w:rsid w:val="0010556E"/>
    <w:rsid w:val="001119DF"/>
    <w:rsid w:val="0012209A"/>
    <w:rsid w:val="00130F5B"/>
    <w:rsid w:val="00137223"/>
    <w:rsid w:val="00140EA0"/>
    <w:rsid w:val="001553FA"/>
    <w:rsid w:val="00155EB2"/>
    <w:rsid w:val="00161DB3"/>
    <w:rsid w:val="00173973"/>
    <w:rsid w:val="0018054E"/>
    <w:rsid w:val="00181917"/>
    <w:rsid w:val="00183A00"/>
    <w:rsid w:val="00190117"/>
    <w:rsid w:val="0019062B"/>
    <w:rsid w:val="0019141F"/>
    <w:rsid w:val="001B4F7A"/>
    <w:rsid w:val="001B70FF"/>
    <w:rsid w:val="001C0F8E"/>
    <w:rsid w:val="001C41A5"/>
    <w:rsid w:val="001C7E73"/>
    <w:rsid w:val="001D03A6"/>
    <w:rsid w:val="001F0F9F"/>
    <w:rsid w:val="001F11BE"/>
    <w:rsid w:val="001F7301"/>
    <w:rsid w:val="002025E8"/>
    <w:rsid w:val="00202E66"/>
    <w:rsid w:val="00222314"/>
    <w:rsid w:val="00227D2A"/>
    <w:rsid w:val="00236EED"/>
    <w:rsid w:val="00237E66"/>
    <w:rsid w:val="002523E9"/>
    <w:rsid w:val="00261FF6"/>
    <w:rsid w:val="00264189"/>
    <w:rsid w:val="002756D5"/>
    <w:rsid w:val="00297A63"/>
    <w:rsid w:val="002A63A7"/>
    <w:rsid w:val="002A6FA5"/>
    <w:rsid w:val="002D0193"/>
    <w:rsid w:val="002D128D"/>
    <w:rsid w:val="002D5C43"/>
    <w:rsid w:val="002D5FDA"/>
    <w:rsid w:val="002F2777"/>
    <w:rsid w:val="002F51DC"/>
    <w:rsid w:val="002F6035"/>
    <w:rsid w:val="002F6863"/>
    <w:rsid w:val="00304275"/>
    <w:rsid w:val="003055DC"/>
    <w:rsid w:val="00311C97"/>
    <w:rsid w:val="00320771"/>
    <w:rsid w:val="0032086C"/>
    <w:rsid w:val="003272DA"/>
    <w:rsid w:val="00356093"/>
    <w:rsid w:val="00376953"/>
    <w:rsid w:val="00385176"/>
    <w:rsid w:val="003916BC"/>
    <w:rsid w:val="003A0F7A"/>
    <w:rsid w:val="003B7059"/>
    <w:rsid w:val="003D1C5F"/>
    <w:rsid w:val="003E4CB2"/>
    <w:rsid w:val="003E5FCD"/>
    <w:rsid w:val="004077A8"/>
    <w:rsid w:val="00407EDC"/>
    <w:rsid w:val="00441785"/>
    <w:rsid w:val="00442CDA"/>
    <w:rsid w:val="00446C27"/>
    <w:rsid w:val="004471ED"/>
    <w:rsid w:val="00452716"/>
    <w:rsid w:val="00455074"/>
    <w:rsid w:val="0045547E"/>
    <w:rsid w:val="0045588D"/>
    <w:rsid w:val="00455F93"/>
    <w:rsid w:val="00463A91"/>
    <w:rsid w:val="004814EF"/>
    <w:rsid w:val="0048551D"/>
    <w:rsid w:val="00485A10"/>
    <w:rsid w:val="004A0697"/>
    <w:rsid w:val="004A3858"/>
    <w:rsid w:val="004A6135"/>
    <w:rsid w:val="004B7190"/>
    <w:rsid w:val="004F202D"/>
    <w:rsid w:val="00500BFD"/>
    <w:rsid w:val="0050313D"/>
    <w:rsid w:val="005046C3"/>
    <w:rsid w:val="005209B5"/>
    <w:rsid w:val="00521569"/>
    <w:rsid w:val="00526F64"/>
    <w:rsid w:val="005334B1"/>
    <w:rsid w:val="00537440"/>
    <w:rsid w:val="005418DC"/>
    <w:rsid w:val="00542D74"/>
    <w:rsid w:val="005523F6"/>
    <w:rsid w:val="005636CA"/>
    <w:rsid w:val="005644E4"/>
    <w:rsid w:val="0057647C"/>
    <w:rsid w:val="00577677"/>
    <w:rsid w:val="005847BB"/>
    <w:rsid w:val="005865E7"/>
    <w:rsid w:val="00596641"/>
    <w:rsid w:val="005968D7"/>
    <w:rsid w:val="00597443"/>
    <w:rsid w:val="005978E4"/>
    <w:rsid w:val="005A7FF4"/>
    <w:rsid w:val="005B0ABB"/>
    <w:rsid w:val="005B0E42"/>
    <w:rsid w:val="005E08F1"/>
    <w:rsid w:val="005E10A4"/>
    <w:rsid w:val="005F27A9"/>
    <w:rsid w:val="005F3BA8"/>
    <w:rsid w:val="00600046"/>
    <w:rsid w:val="00600C67"/>
    <w:rsid w:val="0060197E"/>
    <w:rsid w:val="00611F55"/>
    <w:rsid w:val="006200BA"/>
    <w:rsid w:val="00636C7D"/>
    <w:rsid w:val="00643C35"/>
    <w:rsid w:val="00646D51"/>
    <w:rsid w:val="00651F6F"/>
    <w:rsid w:val="006529B7"/>
    <w:rsid w:val="006623EA"/>
    <w:rsid w:val="00676678"/>
    <w:rsid w:val="00680ECD"/>
    <w:rsid w:val="006869C1"/>
    <w:rsid w:val="0069656F"/>
    <w:rsid w:val="006A7C63"/>
    <w:rsid w:val="006B7183"/>
    <w:rsid w:val="006C0495"/>
    <w:rsid w:val="006C5EBE"/>
    <w:rsid w:val="006F3C33"/>
    <w:rsid w:val="00704C33"/>
    <w:rsid w:val="00705D71"/>
    <w:rsid w:val="007069C1"/>
    <w:rsid w:val="007167F8"/>
    <w:rsid w:val="00722435"/>
    <w:rsid w:val="00723565"/>
    <w:rsid w:val="007275BF"/>
    <w:rsid w:val="0073501C"/>
    <w:rsid w:val="007376D6"/>
    <w:rsid w:val="00741CC8"/>
    <w:rsid w:val="00742019"/>
    <w:rsid w:val="00745F35"/>
    <w:rsid w:val="00747987"/>
    <w:rsid w:val="00750613"/>
    <w:rsid w:val="00750BA1"/>
    <w:rsid w:val="007579D6"/>
    <w:rsid w:val="00773DA8"/>
    <w:rsid w:val="00776BCB"/>
    <w:rsid w:val="0078234B"/>
    <w:rsid w:val="007861F2"/>
    <w:rsid w:val="00787F80"/>
    <w:rsid w:val="00791747"/>
    <w:rsid w:val="007A01ED"/>
    <w:rsid w:val="007B38EB"/>
    <w:rsid w:val="007B6D0A"/>
    <w:rsid w:val="007D2231"/>
    <w:rsid w:val="007F08AF"/>
    <w:rsid w:val="007F242B"/>
    <w:rsid w:val="007F5A61"/>
    <w:rsid w:val="007F5BB3"/>
    <w:rsid w:val="00815B1E"/>
    <w:rsid w:val="008171B1"/>
    <w:rsid w:val="00820427"/>
    <w:rsid w:val="00826F21"/>
    <w:rsid w:val="008526CE"/>
    <w:rsid w:val="008557AD"/>
    <w:rsid w:val="00870AB5"/>
    <w:rsid w:val="00886B28"/>
    <w:rsid w:val="00897B4B"/>
    <w:rsid w:val="008A2FEB"/>
    <w:rsid w:val="008C2034"/>
    <w:rsid w:val="008C58CA"/>
    <w:rsid w:val="008C5A0E"/>
    <w:rsid w:val="008D1664"/>
    <w:rsid w:val="008E45DF"/>
    <w:rsid w:val="008E5F43"/>
    <w:rsid w:val="008F3D3A"/>
    <w:rsid w:val="008F6221"/>
    <w:rsid w:val="00912BEF"/>
    <w:rsid w:val="009375F2"/>
    <w:rsid w:val="00945237"/>
    <w:rsid w:val="0094554D"/>
    <w:rsid w:val="00946113"/>
    <w:rsid w:val="00947A25"/>
    <w:rsid w:val="009501C8"/>
    <w:rsid w:val="00951CCE"/>
    <w:rsid w:val="00951CDD"/>
    <w:rsid w:val="00953D43"/>
    <w:rsid w:val="00954EF9"/>
    <w:rsid w:val="00955153"/>
    <w:rsid w:val="00997E41"/>
    <w:rsid w:val="009A61E8"/>
    <w:rsid w:val="009B3608"/>
    <w:rsid w:val="009B473D"/>
    <w:rsid w:val="009B6CF5"/>
    <w:rsid w:val="009C1CA5"/>
    <w:rsid w:val="009C28E3"/>
    <w:rsid w:val="009D6BD1"/>
    <w:rsid w:val="009D7158"/>
    <w:rsid w:val="009E220F"/>
    <w:rsid w:val="00A060E4"/>
    <w:rsid w:val="00A119AC"/>
    <w:rsid w:val="00A20910"/>
    <w:rsid w:val="00A27EC3"/>
    <w:rsid w:val="00A308AC"/>
    <w:rsid w:val="00A42A8C"/>
    <w:rsid w:val="00A472D4"/>
    <w:rsid w:val="00A50CC1"/>
    <w:rsid w:val="00A5177E"/>
    <w:rsid w:val="00A54A6E"/>
    <w:rsid w:val="00A63377"/>
    <w:rsid w:val="00A652C4"/>
    <w:rsid w:val="00A65462"/>
    <w:rsid w:val="00A7491C"/>
    <w:rsid w:val="00A7650F"/>
    <w:rsid w:val="00A847E2"/>
    <w:rsid w:val="00A87BAC"/>
    <w:rsid w:val="00A908B1"/>
    <w:rsid w:val="00AA56BB"/>
    <w:rsid w:val="00AC50C0"/>
    <w:rsid w:val="00AD1385"/>
    <w:rsid w:val="00AD6E6B"/>
    <w:rsid w:val="00AD7736"/>
    <w:rsid w:val="00AE0E36"/>
    <w:rsid w:val="00AF2A51"/>
    <w:rsid w:val="00B01A33"/>
    <w:rsid w:val="00B07339"/>
    <w:rsid w:val="00B301D0"/>
    <w:rsid w:val="00B36453"/>
    <w:rsid w:val="00B37D0A"/>
    <w:rsid w:val="00B40DD8"/>
    <w:rsid w:val="00B566C4"/>
    <w:rsid w:val="00B66C42"/>
    <w:rsid w:val="00BA7DE2"/>
    <w:rsid w:val="00BC11B3"/>
    <w:rsid w:val="00BE0AE9"/>
    <w:rsid w:val="00BE0CFD"/>
    <w:rsid w:val="00BF5438"/>
    <w:rsid w:val="00C040D7"/>
    <w:rsid w:val="00C34BC1"/>
    <w:rsid w:val="00C37151"/>
    <w:rsid w:val="00C41844"/>
    <w:rsid w:val="00C50F0E"/>
    <w:rsid w:val="00C51EB1"/>
    <w:rsid w:val="00C542DD"/>
    <w:rsid w:val="00C54AE4"/>
    <w:rsid w:val="00C67207"/>
    <w:rsid w:val="00C8694B"/>
    <w:rsid w:val="00C97D6D"/>
    <w:rsid w:val="00CA0A61"/>
    <w:rsid w:val="00CA1C8D"/>
    <w:rsid w:val="00CB2C8A"/>
    <w:rsid w:val="00CC1DC3"/>
    <w:rsid w:val="00CD0051"/>
    <w:rsid w:val="00CD3280"/>
    <w:rsid w:val="00CD3C2A"/>
    <w:rsid w:val="00CF6FBF"/>
    <w:rsid w:val="00D00A06"/>
    <w:rsid w:val="00D308B8"/>
    <w:rsid w:val="00D32555"/>
    <w:rsid w:val="00D34A6E"/>
    <w:rsid w:val="00D50C8C"/>
    <w:rsid w:val="00D52530"/>
    <w:rsid w:val="00D710D4"/>
    <w:rsid w:val="00D719AB"/>
    <w:rsid w:val="00D814F1"/>
    <w:rsid w:val="00D824D4"/>
    <w:rsid w:val="00D92BD2"/>
    <w:rsid w:val="00DB556A"/>
    <w:rsid w:val="00DB6D0A"/>
    <w:rsid w:val="00DC0736"/>
    <w:rsid w:val="00DD5A1E"/>
    <w:rsid w:val="00DE78FD"/>
    <w:rsid w:val="00DF1EAB"/>
    <w:rsid w:val="00E020A7"/>
    <w:rsid w:val="00E04327"/>
    <w:rsid w:val="00E13DA9"/>
    <w:rsid w:val="00E17278"/>
    <w:rsid w:val="00E20D24"/>
    <w:rsid w:val="00E2150E"/>
    <w:rsid w:val="00E215DD"/>
    <w:rsid w:val="00E371E3"/>
    <w:rsid w:val="00E47381"/>
    <w:rsid w:val="00E47F00"/>
    <w:rsid w:val="00E51FBA"/>
    <w:rsid w:val="00E52614"/>
    <w:rsid w:val="00E63220"/>
    <w:rsid w:val="00E64F22"/>
    <w:rsid w:val="00E7163B"/>
    <w:rsid w:val="00E71F6E"/>
    <w:rsid w:val="00E722D5"/>
    <w:rsid w:val="00E738A6"/>
    <w:rsid w:val="00E73C15"/>
    <w:rsid w:val="00E86A1A"/>
    <w:rsid w:val="00E95F5D"/>
    <w:rsid w:val="00E96E34"/>
    <w:rsid w:val="00E97E88"/>
    <w:rsid w:val="00EB4F05"/>
    <w:rsid w:val="00ED5A07"/>
    <w:rsid w:val="00ED5BBA"/>
    <w:rsid w:val="00EE26D0"/>
    <w:rsid w:val="00EE78B8"/>
    <w:rsid w:val="00EF6B36"/>
    <w:rsid w:val="00F006F7"/>
    <w:rsid w:val="00F01E9A"/>
    <w:rsid w:val="00F045FD"/>
    <w:rsid w:val="00F35854"/>
    <w:rsid w:val="00F40733"/>
    <w:rsid w:val="00F4184E"/>
    <w:rsid w:val="00F43229"/>
    <w:rsid w:val="00F45B2B"/>
    <w:rsid w:val="00F50625"/>
    <w:rsid w:val="00F54167"/>
    <w:rsid w:val="00F56369"/>
    <w:rsid w:val="00F5785E"/>
    <w:rsid w:val="00F61954"/>
    <w:rsid w:val="00F77FBF"/>
    <w:rsid w:val="00FA03BB"/>
    <w:rsid w:val="00FA14CA"/>
    <w:rsid w:val="00FA2212"/>
    <w:rsid w:val="00FB49F4"/>
    <w:rsid w:val="00FE069C"/>
    <w:rsid w:val="00FE0E73"/>
    <w:rsid w:val="00FE67BF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8368470"/>
  <w15:docId w15:val="{35008D70-A629-40DB-B81A-8D8C3D04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7339"/>
    <w:rPr>
      <w:rFonts w:asciiTheme="minorHAnsi" w:hAnsiTheme="minorHAnsi"/>
      <w:sz w:val="14"/>
      <w:szCs w:val="14"/>
    </w:rPr>
  </w:style>
  <w:style w:type="paragraph" w:styleId="Heading1">
    <w:name w:val="heading 1"/>
    <w:basedOn w:val="Normal"/>
    <w:next w:val="Normal"/>
    <w:autoRedefine/>
    <w:qFormat/>
    <w:rsid w:val="00B07339"/>
    <w:pPr>
      <w:keepNext/>
      <w:outlineLvl w:val="0"/>
    </w:pPr>
    <w:rPr>
      <w:rFonts w:asciiTheme="majorHAnsi" w:hAnsiTheme="majorHAnsi" w:cs="Arial"/>
      <w:bCs/>
      <w:caps/>
      <w:color w:val="BFBFBF" w:themeColor="background1" w:themeShade="BF"/>
      <w:kern w:val="44"/>
      <w:sz w:val="64"/>
      <w:szCs w:val="64"/>
    </w:rPr>
  </w:style>
  <w:style w:type="paragraph" w:styleId="Heading2">
    <w:name w:val="heading 2"/>
    <w:basedOn w:val="Normal"/>
    <w:next w:val="Normal"/>
    <w:qFormat/>
    <w:rsid w:val="00B07339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7339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4077A8"/>
    <w:pPr>
      <w:jc w:val="right"/>
    </w:pPr>
  </w:style>
  <w:style w:type="paragraph" w:customStyle="1" w:styleId="DateandNumber">
    <w:name w:val="Date and Number"/>
    <w:basedOn w:val="Normal"/>
    <w:rsid w:val="004077A8"/>
    <w:pPr>
      <w:spacing w:line="264" w:lineRule="auto"/>
      <w:jc w:val="right"/>
    </w:pPr>
    <w:rPr>
      <w:spacing w:val="4"/>
      <w:szCs w:val="16"/>
    </w:rPr>
  </w:style>
  <w:style w:type="paragraph" w:customStyle="1" w:styleId="columnheadings">
    <w:name w:val="column headings"/>
    <w:basedOn w:val="labels"/>
    <w:rsid w:val="00B07339"/>
    <w:pPr>
      <w:jc w:val="left"/>
    </w:pPr>
    <w:rPr>
      <w:color w:val="F2F2F2" w:themeColor="background1" w:themeShade="F2"/>
      <w:sz w:val="13"/>
    </w:rPr>
  </w:style>
  <w:style w:type="paragraph" w:customStyle="1" w:styleId="leftalignedtext">
    <w:name w:val="left aligned text"/>
    <w:basedOn w:val="rightalignedtext"/>
    <w:rsid w:val="00CD3C2A"/>
    <w:pPr>
      <w:jc w:val="left"/>
    </w:pPr>
  </w:style>
  <w:style w:type="paragraph" w:customStyle="1" w:styleId="lowertext">
    <w:name w:val="lower text"/>
    <w:basedOn w:val="Normal"/>
    <w:rsid w:val="004077A8"/>
    <w:pPr>
      <w:spacing w:before="480"/>
      <w:jc w:val="right"/>
    </w:pPr>
    <w:rPr>
      <w:szCs w:val="16"/>
    </w:rPr>
  </w:style>
  <w:style w:type="character" w:customStyle="1" w:styleId="thankyouChar">
    <w:name w:val="thank you Char"/>
    <w:basedOn w:val="DefaultParagraphFont"/>
    <w:link w:val="thankyou"/>
    <w:rsid w:val="00B07339"/>
    <w:rPr>
      <w:rFonts w:asciiTheme="minorHAnsi" w:hAnsiTheme="minorHAnsi"/>
      <w:b/>
      <w:i/>
      <w:color w:val="4B7B8A" w:themeColor="accent1" w:themeShade="BF"/>
      <w:szCs w:val="22"/>
    </w:rPr>
  </w:style>
  <w:style w:type="paragraph" w:customStyle="1" w:styleId="slogan">
    <w:name w:val="slogan"/>
    <w:basedOn w:val="Normal"/>
    <w:rsid w:val="00B07339"/>
    <w:pPr>
      <w:outlineLvl w:val="2"/>
    </w:pPr>
    <w:rPr>
      <w:i/>
      <w:spacing w:val="4"/>
      <w:szCs w:val="18"/>
    </w:rPr>
  </w:style>
  <w:style w:type="paragraph" w:customStyle="1" w:styleId="headingright">
    <w:name w:val="heading right"/>
    <w:basedOn w:val="Normal"/>
    <w:rsid w:val="00B07339"/>
    <w:pPr>
      <w:spacing w:line="240" w:lineRule="atLeast"/>
      <w:jc w:val="right"/>
    </w:pPr>
    <w:rPr>
      <w:color w:val="BFBFBF" w:themeColor="background1" w:themeShade="BF"/>
      <w:sz w:val="16"/>
      <w:szCs w:val="16"/>
    </w:rPr>
  </w:style>
  <w:style w:type="paragraph" w:customStyle="1" w:styleId="thankyou">
    <w:name w:val="thank you"/>
    <w:basedOn w:val="Normal"/>
    <w:link w:val="thankyouChar"/>
    <w:autoRedefine/>
    <w:rsid w:val="00B07339"/>
    <w:pPr>
      <w:spacing w:before="100"/>
      <w:jc w:val="right"/>
    </w:pPr>
    <w:rPr>
      <w:b/>
      <w:i/>
      <w:color w:val="4B7B8A" w:themeColor="accent1" w:themeShade="BF"/>
      <w:sz w:val="20"/>
      <w:szCs w:val="22"/>
    </w:rPr>
  </w:style>
  <w:style w:type="paragraph" w:customStyle="1" w:styleId="labels">
    <w:name w:val="labels"/>
    <w:basedOn w:val="Normal"/>
    <w:rsid w:val="00B07339"/>
    <w:pPr>
      <w:jc w:val="right"/>
      <w:outlineLvl w:val="1"/>
    </w:pPr>
    <w:rPr>
      <w:b/>
      <w:i/>
      <w:spacing w:val="40"/>
    </w:rPr>
  </w:style>
  <w:style w:type="paragraph" w:customStyle="1" w:styleId="rightalignedtext">
    <w:name w:val="right aligned text"/>
    <w:basedOn w:val="Normal"/>
    <w:rsid w:val="004077A8"/>
    <w:pPr>
      <w:spacing w:line="240" w:lineRule="atLeast"/>
      <w:jc w:val="right"/>
    </w:pPr>
    <w:rPr>
      <w:szCs w:val="16"/>
    </w:rPr>
  </w:style>
  <w:style w:type="paragraph" w:styleId="BalloonText">
    <w:name w:val="Balloon Text"/>
    <w:basedOn w:val="Normal"/>
    <w:link w:val="BalloonTextChar"/>
    <w:rsid w:val="00F418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4184E"/>
    <w:rPr>
      <w:rFonts w:ascii="Tahoma" w:hAnsi="Tahoma" w:cs="Tahoma"/>
      <w:color w:val="00000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07339"/>
    <w:rPr>
      <w:color w:val="808080"/>
    </w:rPr>
  </w:style>
  <w:style w:type="table" w:styleId="TableGrid">
    <w:name w:val="Table Grid"/>
    <w:basedOn w:val="TableNormal"/>
    <w:rsid w:val="00782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don%20Wiswall\AppData\Roaming\Microsoft\Templates\Sales%20invoice%20(Blue%20Border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875C5399E9D49DBBAA4BEF6C138F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29F7B-48EC-4CA6-B6AC-8BA04FA24BB7}"/>
      </w:docPartPr>
      <w:docPartBody>
        <w:p w:rsidR="000346AC" w:rsidRDefault="000F4524">
          <w:pPr>
            <w:pStyle w:val="7875C5399E9D49DBBAA4BEF6C138FDB6"/>
          </w:pPr>
          <w:r w:rsidRPr="00B07339">
            <w:rPr>
              <w:rStyle w:val="PlaceholderText"/>
            </w:rPr>
            <w:t>[Company Name]</w:t>
          </w:r>
        </w:p>
      </w:docPartBody>
    </w:docPart>
    <w:docPart>
      <w:docPartPr>
        <w:name w:val="9DECA496A604463B9557329337604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292AE-2D5E-4FC2-90A2-123E3FC5C459}"/>
      </w:docPartPr>
      <w:docPartBody>
        <w:p w:rsidR="000346AC" w:rsidRDefault="000F4524">
          <w:pPr>
            <w:pStyle w:val="9DECA496A604463B9557329337604391"/>
          </w:pPr>
          <w:r w:rsidRPr="00B07339">
            <w:rPr>
              <w:rStyle w:val="PlaceholderText"/>
            </w:rPr>
            <w:t>[Street Address]</w:t>
          </w:r>
        </w:p>
      </w:docPartBody>
    </w:docPart>
    <w:docPart>
      <w:docPartPr>
        <w:name w:val="3997B5FC7468486899020653D974B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80E96-481F-40B6-8C67-6C834864BED5}"/>
      </w:docPartPr>
      <w:docPartBody>
        <w:p w:rsidR="000346AC" w:rsidRDefault="000F4524">
          <w:pPr>
            <w:pStyle w:val="3997B5FC7468486899020653D974B5F3"/>
          </w:pPr>
          <w:r w:rsidRPr="00B07339">
            <w:rPr>
              <w:rStyle w:val="PlaceholderText"/>
            </w:rPr>
            <w:t>[City, ST  ZIP Code</w:t>
          </w:r>
          <w:r w:rsidRPr="00B07339">
            <w:rPr>
              <w:rStyle w:val="PlaceholderText"/>
              <w:rFonts w:hint="eastAsia"/>
            </w:rPr>
            <w:t>]</w:t>
          </w:r>
        </w:p>
      </w:docPartBody>
    </w:docPart>
    <w:docPart>
      <w:docPartPr>
        <w:name w:val="E2472A19818D41839BC4D22FC3C54F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0B5DBA-794C-41C6-86E7-EDCEB8E9230C}"/>
      </w:docPartPr>
      <w:docPartBody>
        <w:p w:rsidR="000346AC" w:rsidRDefault="000F4524">
          <w:pPr>
            <w:pStyle w:val="E2472A19818D41839BC4D22FC3C54FB3"/>
          </w:pPr>
          <w:r w:rsidRPr="00B07339">
            <w:rPr>
              <w:rStyle w:val="PlaceholderText"/>
            </w:rPr>
            <w:t>[Phone]</w:t>
          </w:r>
        </w:p>
      </w:docPartBody>
    </w:docPart>
    <w:docPart>
      <w:docPartPr>
        <w:name w:val="2FB32680068C41CF951959AD360023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D4328E-6A40-499E-8158-AAE0AD389361}"/>
      </w:docPartPr>
      <w:docPartBody>
        <w:p w:rsidR="00831D15" w:rsidRDefault="0045197A" w:rsidP="0045197A">
          <w:pPr>
            <w:pStyle w:val="2FB32680068C41CF951959AD3600236A"/>
          </w:pPr>
          <w:r w:rsidRPr="00B07339"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altName w:val="Times New Roman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F32"/>
    <w:rsid w:val="00015332"/>
    <w:rsid w:val="000155C3"/>
    <w:rsid w:val="000346AC"/>
    <w:rsid w:val="00036A3A"/>
    <w:rsid w:val="000466C0"/>
    <w:rsid w:val="000D7D12"/>
    <w:rsid w:val="000F4524"/>
    <w:rsid w:val="00265682"/>
    <w:rsid w:val="002E5F32"/>
    <w:rsid w:val="00313D3D"/>
    <w:rsid w:val="00315FDA"/>
    <w:rsid w:val="00331256"/>
    <w:rsid w:val="00407F34"/>
    <w:rsid w:val="0045197A"/>
    <w:rsid w:val="00472A51"/>
    <w:rsid w:val="004D3405"/>
    <w:rsid w:val="004F7BA6"/>
    <w:rsid w:val="00567F47"/>
    <w:rsid w:val="00582C06"/>
    <w:rsid w:val="005C3543"/>
    <w:rsid w:val="005D00B7"/>
    <w:rsid w:val="006631A9"/>
    <w:rsid w:val="006E728A"/>
    <w:rsid w:val="00717ABF"/>
    <w:rsid w:val="00735EB1"/>
    <w:rsid w:val="00772EA4"/>
    <w:rsid w:val="007A3C95"/>
    <w:rsid w:val="007B2DA4"/>
    <w:rsid w:val="007B6185"/>
    <w:rsid w:val="007D000B"/>
    <w:rsid w:val="00831D15"/>
    <w:rsid w:val="00835E4F"/>
    <w:rsid w:val="008D1534"/>
    <w:rsid w:val="00975507"/>
    <w:rsid w:val="00980F32"/>
    <w:rsid w:val="00990378"/>
    <w:rsid w:val="009A27D2"/>
    <w:rsid w:val="009A3DBF"/>
    <w:rsid w:val="009B5020"/>
    <w:rsid w:val="009E1F53"/>
    <w:rsid w:val="00A20985"/>
    <w:rsid w:val="00A60DA6"/>
    <w:rsid w:val="00A622AB"/>
    <w:rsid w:val="00A62AAE"/>
    <w:rsid w:val="00AE7BD5"/>
    <w:rsid w:val="00B0142E"/>
    <w:rsid w:val="00B220C3"/>
    <w:rsid w:val="00B222F7"/>
    <w:rsid w:val="00B465A4"/>
    <w:rsid w:val="00BB12CA"/>
    <w:rsid w:val="00BE7941"/>
    <w:rsid w:val="00C371C7"/>
    <w:rsid w:val="00C4064F"/>
    <w:rsid w:val="00C817FA"/>
    <w:rsid w:val="00CB6C33"/>
    <w:rsid w:val="00CD2F58"/>
    <w:rsid w:val="00D3034A"/>
    <w:rsid w:val="00D37AAA"/>
    <w:rsid w:val="00D43AD4"/>
    <w:rsid w:val="00D857A3"/>
    <w:rsid w:val="00DC616E"/>
    <w:rsid w:val="00DE6403"/>
    <w:rsid w:val="00DF4A07"/>
    <w:rsid w:val="00E216BC"/>
    <w:rsid w:val="00E83AF2"/>
    <w:rsid w:val="00E9528D"/>
    <w:rsid w:val="00EC25F1"/>
    <w:rsid w:val="00EF1D75"/>
    <w:rsid w:val="00EF623F"/>
    <w:rsid w:val="00F11C22"/>
    <w:rsid w:val="00F23453"/>
    <w:rsid w:val="00FA5DF5"/>
    <w:rsid w:val="00FB1C7D"/>
    <w:rsid w:val="00FC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2AAE"/>
    <w:rPr>
      <w:color w:val="808080"/>
    </w:rPr>
  </w:style>
  <w:style w:type="paragraph" w:customStyle="1" w:styleId="F8A11E0EB3E04601970DEA58EF460020">
    <w:name w:val="F8A11E0EB3E04601970DEA58EF460020"/>
  </w:style>
  <w:style w:type="paragraph" w:customStyle="1" w:styleId="8785BAF34F24410EAB42EC55855F79CF">
    <w:name w:val="8785BAF34F24410EAB42EC55855F79CF"/>
  </w:style>
  <w:style w:type="paragraph" w:customStyle="1" w:styleId="5AC3BF283FE84F5E9FC6003EA8EACFFF">
    <w:name w:val="5AC3BF283FE84F5E9FC6003EA8EACFFF"/>
  </w:style>
  <w:style w:type="paragraph" w:customStyle="1" w:styleId="FF2929D509B446198E01F19F336C0203">
    <w:name w:val="FF2929D509B446198E01F19F336C0203"/>
  </w:style>
  <w:style w:type="paragraph" w:customStyle="1" w:styleId="A88CC2D712934CAF93F5DC0E7D279E02">
    <w:name w:val="A88CC2D712934CAF93F5DC0E7D279E02"/>
  </w:style>
  <w:style w:type="paragraph" w:customStyle="1" w:styleId="347ED2C222D84222B5A2FDF40C1A902F">
    <w:name w:val="347ED2C222D84222B5A2FDF40C1A902F"/>
  </w:style>
  <w:style w:type="paragraph" w:customStyle="1" w:styleId="ECD180B18E0A49B6AD90215734CCCAED">
    <w:name w:val="ECD180B18E0A49B6AD90215734CCCAED"/>
  </w:style>
  <w:style w:type="paragraph" w:customStyle="1" w:styleId="1724CB287E434996938C3462A2BED8BE">
    <w:name w:val="1724CB287E434996938C3462A2BED8BE"/>
  </w:style>
  <w:style w:type="paragraph" w:customStyle="1" w:styleId="22493ADAF40847CBB236F40A6BC99392">
    <w:name w:val="22493ADAF40847CBB236F40A6BC99392"/>
  </w:style>
  <w:style w:type="paragraph" w:customStyle="1" w:styleId="C649BFE26E734B6B9A45A62036ADC8B5">
    <w:name w:val="C649BFE26E734B6B9A45A62036ADC8B5"/>
  </w:style>
  <w:style w:type="paragraph" w:customStyle="1" w:styleId="D20892B66B1447C1BBC395FA0C747BB1">
    <w:name w:val="D20892B66B1447C1BBC395FA0C747BB1"/>
  </w:style>
  <w:style w:type="paragraph" w:customStyle="1" w:styleId="EDB04137E2B84B8BB1FE9F341041C2CF">
    <w:name w:val="EDB04137E2B84B8BB1FE9F341041C2CF"/>
  </w:style>
  <w:style w:type="paragraph" w:customStyle="1" w:styleId="0BFE53FB920A478D93828E30F8E871A6">
    <w:name w:val="0BFE53FB920A478D93828E30F8E871A6"/>
  </w:style>
  <w:style w:type="paragraph" w:customStyle="1" w:styleId="1E23145A1FD644ADA10F37C888EE4EF7">
    <w:name w:val="1E23145A1FD644ADA10F37C888EE4EF7"/>
  </w:style>
  <w:style w:type="paragraph" w:customStyle="1" w:styleId="D5849623229340E0A8705B4D38969500">
    <w:name w:val="D5849623229340E0A8705B4D38969500"/>
  </w:style>
  <w:style w:type="paragraph" w:customStyle="1" w:styleId="7875C5399E9D49DBBAA4BEF6C138FDB6">
    <w:name w:val="7875C5399E9D49DBBAA4BEF6C138FDB6"/>
  </w:style>
  <w:style w:type="paragraph" w:customStyle="1" w:styleId="9DECA496A604463B9557329337604391">
    <w:name w:val="9DECA496A604463B9557329337604391"/>
  </w:style>
  <w:style w:type="paragraph" w:customStyle="1" w:styleId="3997B5FC7468486899020653D974B5F3">
    <w:name w:val="3997B5FC7468486899020653D974B5F3"/>
  </w:style>
  <w:style w:type="paragraph" w:customStyle="1" w:styleId="E2472A19818D41839BC4D22FC3C54FB3">
    <w:name w:val="E2472A19818D41839BC4D22FC3C54FB3"/>
  </w:style>
  <w:style w:type="paragraph" w:customStyle="1" w:styleId="2DBA82F1F1B84A649AED945AAE828CE0">
    <w:name w:val="2DBA82F1F1B84A649AED945AAE828CE0"/>
  </w:style>
  <w:style w:type="paragraph" w:customStyle="1" w:styleId="B11138F7057C472595E2D340CEB8B8BB">
    <w:name w:val="B11138F7057C472595E2D340CEB8B8BB"/>
  </w:style>
  <w:style w:type="paragraph" w:customStyle="1" w:styleId="937DF2B65E2943A1B16BB4CD368D4E8B">
    <w:name w:val="937DF2B65E2943A1B16BB4CD368D4E8B"/>
  </w:style>
  <w:style w:type="paragraph" w:customStyle="1" w:styleId="E03952300DED4977B51F42A2C61E676C">
    <w:name w:val="E03952300DED4977B51F42A2C61E676C"/>
    <w:rsid w:val="002E5F32"/>
  </w:style>
  <w:style w:type="paragraph" w:customStyle="1" w:styleId="151F00F7F1BF426FB46DE021C30EEBA6">
    <w:name w:val="151F00F7F1BF426FB46DE021C30EEBA6"/>
    <w:rsid w:val="002E5F32"/>
  </w:style>
  <w:style w:type="paragraph" w:customStyle="1" w:styleId="D6EFABD95A35432EBF5F2078F632C096">
    <w:name w:val="D6EFABD95A35432EBF5F2078F632C096"/>
    <w:rsid w:val="002E5F32"/>
  </w:style>
  <w:style w:type="paragraph" w:customStyle="1" w:styleId="8BD68B6017A44843BF4A1C52BCF99CEC">
    <w:name w:val="8BD68B6017A44843BF4A1C52BCF99CEC"/>
    <w:rsid w:val="002E5F32"/>
  </w:style>
  <w:style w:type="paragraph" w:customStyle="1" w:styleId="9FC0A1BA37B2486BB39028C7035D39E2">
    <w:name w:val="9FC0A1BA37B2486BB39028C7035D39E2"/>
    <w:rsid w:val="002E5F32"/>
  </w:style>
  <w:style w:type="paragraph" w:customStyle="1" w:styleId="294486FCB800411D9F49300A8239DCA3">
    <w:name w:val="294486FCB800411D9F49300A8239DCA3"/>
    <w:rsid w:val="002E5F32"/>
  </w:style>
  <w:style w:type="paragraph" w:customStyle="1" w:styleId="984C801091D541E29685D08539739F31">
    <w:name w:val="984C801091D541E29685D08539739F31"/>
    <w:rsid w:val="002E5F32"/>
  </w:style>
  <w:style w:type="paragraph" w:customStyle="1" w:styleId="0E95AA10FFD249FA9AA85CEB14A8BDF5">
    <w:name w:val="0E95AA10FFD249FA9AA85CEB14A8BDF5"/>
    <w:rsid w:val="002E5F32"/>
  </w:style>
  <w:style w:type="paragraph" w:customStyle="1" w:styleId="D1525EDDC9C94A6EAFD46399F7E92413">
    <w:name w:val="D1525EDDC9C94A6EAFD46399F7E92413"/>
    <w:rsid w:val="002E5F32"/>
  </w:style>
  <w:style w:type="paragraph" w:customStyle="1" w:styleId="21AFB2249E9140E29471AE319C616DE3">
    <w:name w:val="21AFB2249E9140E29471AE319C616DE3"/>
    <w:rsid w:val="002E5F32"/>
  </w:style>
  <w:style w:type="paragraph" w:customStyle="1" w:styleId="2FB32680068C41CF951959AD3600236A">
    <w:name w:val="2FB32680068C41CF951959AD3600236A"/>
    <w:rsid w:val="0045197A"/>
  </w:style>
  <w:style w:type="paragraph" w:customStyle="1" w:styleId="4B3531E47DF949828035E808DDA374F8">
    <w:name w:val="4B3531E47DF949828035E808DDA374F8"/>
    <w:rsid w:val="00A62AAE"/>
  </w:style>
  <w:style w:type="paragraph" w:customStyle="1" w:styleId="A7CC8FAFDAF94AD5AEC41FA494EAE20F">
    <w:name w:val="A7CC8FAFDAF94AD5AEC41FA494EAE20F"/>
    <w:rsid w:val="00A62AAE"/>
  </w:style>
  <w:style w:type="paragraph" w:customStyle="1" w:styleId="B7E1B543F0BA410483B68928666100FC">
    <w:name w:val="B7E1B543F0BA410483B68928666100FC"/>
    <w:rsid w:val="00A62AAE"/>
  </w:style>
  <w:style w:type="paragraph" w:customStyle="1" w:styleId="72F18B04898E4BC9A6D6F6896946AD87">
    <w:name w:val="72F18B04898E4BC9A6D6F6896946AD87"/>
    <w:rsid w:val="00A62AAE"/>
  </w:style>
  <w:style w:type="paragraph" w:customStyle="1" w:styleId="F73419E318084413B614836295578628">
    <w:name w:val="F73419E318084413B614836295578628"/>
    <w:rsid w:val="00A62AAE"/>
  </w:style>
  <w:style w:type="paragraph" w:customStyle="1" w:styleId="5DA9E593727B4345BB6E0497F12D97DA">
    <w:name w:val="5DA9E593727B4345BB6E0497F12D97DA"/>
    <w:rsid w:val="00A62AAE"/>
  </w:style>
  <w:style w:type="paragraph" w:customStyle="1" w:styleId="77D0E530CF2649869FE4929B08768683">
    <w:name w:val="77D0E530CF2649869FE4929B08768683"/>
    <w:rsid w:val="00A62AAE"/>
  </w:style>
  <w:style w:type="paragraph" w:customStyle="1" w:styleId="C7E114C2FDAA418387CD5924CCB56EDF">
    <w:name w:val="C7E114C2FDAA418387CD5924CCB56EDF"/>
    <w:rsid w:val="00A62AAE"/>
  </w:style>
  <w:style w:type="paragraph" w:customStyle="1" w:styleId="FEDC45F16E744DDFB3E987FFB785CC3C">
    <w:name w:val="FEDC45F16E744DDFB3E987FFB785CC3C"/>
    <w:rsid w:val="00A62AAE"/>
  </w:style>
  <w:style w:type="paragraph" w:customStyle="1" w:styleId="172B9778AD2E43FAA3042133B15D51D7">
    <w:name w:val="172B9778AD2E43FAA3042133B15D51D7"/>
    <w:rsid w:val="00A62AAE"/>
  </w:style>
  <w:style w:type="paragraph" w:customStyle="1" w:styleId="3832D5FE4F164585BA8A24C918B879D7">
    <w:name w:val="3832D5FE4F164585BA8A24C918B879D7"/>
    <w:rsid w:val="00A62AAE"/>
  </w:style>
  <w:style w:type="paragraph" w:customStyle="1" w:styleId="17F21B1DE80C4899BA128F86C083F081">
    <w:name w:val="17F21B1DE80C4899BA128F86C083F081"/>
    <w:rsid w:val="00A62AAE"/>
  </w:style>
  <w:style w:type="paragraph" w:customStyle="1" w:styleId="E898E10F36E84246A4AF93286C920D9D">
    <w:name w:val="E898E10F36E84246A4AF93286C920D9D"/>
    <w:rsid w:val="00A62AAE"/>
  </w:style>
  <w:style w:type="paragraph" w:customStyle="1" w:styleId="46D8B6D9A436455F95C18AF3AA603677">
    <w:name w:val="46D8B6D9A436455F95C18AF3AA603677"/>
    <w:rsid w:val="00A62AAE"/>
  </w:style>
  <w:style w:type="paragraph" w:customStyle="1" w:styleId="E22D70F9633E4A9EA46DF506EC4579B0">
    <w:name w:val="E22D70F9633E4A9EA46DF506EC4579B0"/>
    <w:rsid w:val="00A62AAE"/>
  </w:style>
  <w:style w:type="paragraph" w:customStyle="1" w:styleId="9A62413F984344048A6127F6E21C07A8">
    <w:name w:val="9A62413F984344048A6127F6E21C07A8"/>
    <w:rsid w:val="00A62AAE"/>
  </w:style>
  <w:style w:type="paragraph" w:customStyle="1" w:styleId="5AC72370EC234AE69944501DDA7E6FD8">
    <w:name w:val="5AC72370EC234AE69944501DDA7E6FD8"/>
    <w:rsid w:val="00A62AAE"/>
  </w:style>
  <w:style w:type="paragraph" w:customStyle="1" w:styleId="9E2A056CD58B401EB79C48DDF6F6BFED">
    <w:name w:val="9E2A056CD58B401EB79C48DDF6F6BFED"/>
    <w:rsid w:val="00A62AAE"/>
  </w:style>
  <w:style w:type="paragraph" w:customStyle="1" w:styleId="84A927301CB444268ADF33445B114773">
    <w:name w:val="84A927301CB444268ADF33445B114773"/>
    <w:rsid w:val="00A62AAE"/>
  </w:style>
  <w:style w:type="paragraph" w:customStyle="1" w:styleId="163969EFFCF94C9EB5904670441159A5">
    <w:name w:val="163969EFFCF94C9EB5904670441159A5"/>
    <w:rsid w:val="00A62AAE"/>
  </w:style>
  <w:style w:type="paragraph" w:customStyle="1" w:styleId="3D08AEA65F054A81B5CCA6DC7507C4F8">
    <w:name w:val="3D08AEA65F054A81B5CCA6DC7507C4F8"/>
    <w:rsid w:val="00A62AAE"/>
  </w:style>
  <w:style w:type="paragraph" w:customStyle="1" w:styleId="60920AD43B3D4DF4BFCB91F85DFDDFAE">
    <w:name w:val="60920AD43B3D4DF4BFCB91F85DFDDFAE"/>
    <w:rsid w:val="00A62AAE"/>
  </w:style>
  <w:style w:type="paragraph" w:customStyle="1" w:styleId="DD77CE6C2E2042FC964C7157A74BC226">
    <w:name w:val="DD77CE6C2E2042FC964C7157A74BC226"/>
    <w:rsid w:val="00A62A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Blue Border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86B5B33-FD18-427C-A8CF-3986050F1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Sales invoice (Blue Border design)(2).dotx</Template>
  <TotalTime>498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Sales invoice (Blue Border design)</vt:lpstr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invoice (Blue Border design)</dc:title>
  <dc:subject/>
  <dc:creator>Landon Wiswall</dc:creator>
  <cp:keywords/>
  <dc:description/>
  <cp:lastModifiedBy>Cody Polton</cp:lastModifiedBy>
  <cp:revision>14</cp:revision>
  <cp:lastPrinted>2015-05-12T12:41:00Z</cp:lastPrinted>
  <dcterms:created xsi:type="dcterms:W3CDTF">2019-10-28T12:11:00Z</dcterms:created>
  <dcterms:modified xsi:type="dcterms:W3CDTF">2020-01-14T18:52:00Z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TC103747109990</vt:lpwstr>
  </property>
</Properties>
</file>