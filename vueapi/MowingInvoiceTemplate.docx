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bookmarkStart w:id="0" w:name="_GoBack"/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bookmarkEnd w:id="0"/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4D64F630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r w:rsidR="00F82A32">
              <w:fldChar w:fldCharType="begin"/>
            </w:r>
            <w:r w:rsidR="00F82A32">
              <w:instrText xml:space="preserve"> MERGEFIELD  Date  \* MERGEFORMAT </w:instrText>
            </w:r>
            <w:r w:rsidR="00F82A32">
              <w:fldChar w:fldCharType="separate"/>
            </w:r>
            <w:r w:rsidR="00742019">
              <w:rPr>
                <w:noProof/>
              </w:rPr>
              <w:t>«Date»</w:t>
            </w:r>
            <w:r w:rsidR="00F82A3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476B7295" w:rsidR="006F3C33" w:rsidRPr="000E042A" w:rsidRDefault="006F3C33" w:rsidP="00B40DD8">
            <w:pPr>
              <w:pStyle w:val="DateandNumber"/>
            </w:pP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3F7222" w:rsidP="00F045FD">
            <w:pPr>
              <w:pStyle w:val="leftalignedtext"/>
              <w:rPr>
                <w:noProof/>
              </w:rPr>
            </w:pP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3F7222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35455E7D" w:rsidR="007F5BB3" w:rsidRDefault="00F82A32" w:rsidP="00C418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3FC2" wp14:editId="49C0A775">
                <wp:simplePos x="0" y="0"/>
                <wp:positionH relativeFrom="column">
                  <wp:posOffset>1772120</wp:posOffset>
                </wp:positionH>
                <wp:positionV relativeFrom="paragraph">
                  <wp:posOffset>-4733981</wp:posOffset>
                </wp:positionV>
                <wp:extent cx="2006020" cy="133847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020" cy="133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390DE" w14:textId="616A0331" w:rsidR="00F82A32" w:rsidRDefault="00F82A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969D5" wp14:editId="22BA6C64">
                                  <wp:extent cx="1816735" cy="1051572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ellGroomedLogo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1051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3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5pt;margin-top:-372.75pt;width:157.95pt;height:10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" fillcolor="white [3201]" stroked="f" strokeweight=".5pt">
                <v:textbox>
                  <w:txbxContent>
                    <w:p w14:paraId="257390DE" w14:textId="616A0331" w:rsidR="00F82A32" w:rsidRDefault="00F82A32">
                      <w:r>
                        <w:rPr>
                          <w:noProof/>
                        </w:rPr>
                        <w:drawing>
                          <wp:inline distT="0" distB="0" distL="0" distR="0" wp14:anchorId="3B0969D5" wp14:editId="22BA6C64">
                            <wp:extent cx="1816735" cy="1051572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WellGroomedLogo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1051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3F7222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82A32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66F54BD9FF44D980CBCACAF5CF4CC" ma:contentTypeVersion="11" ma:contentTypeDescription="Create a new document." ma:contentTypeScope="" ma:versionID="261476c7460c660d456724b087ed9f67">
  <xsd:schema xmlns:xsd="http://www.w3.org/2001/XMLSchema" xmlns:xs="http://www.w3.org/2001/XMLSchema" xmlns:p="http://schemas.microsoft.com/office/2006/metadata/properties" xmlns:ns3="5d8556f7-9f78-4ccf-a6ab-81d006fa85bb" xmlns:ns4="332bd4b2-80e1-4607-8266-eeb1269f9cb3" targetNamespace="http://schemas.microsoft.com/office/2006/metadata/properties" ma:root="true" ma:fieldsID="8170a8baeaa0c37c4832753334d99682" ns3:_="" ns4:_="">
    <xsd:import namespace="5d8556f7-9f78-4ccf-a6ab-81d006fa85bb"/>
    <xsd:import namespace="332bd4b2-80e1-4607-8266-eeb1269f9c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556f7-9f78-4ccf-a6ab-81d006fa85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d4b2-80e1-4607-8266-eeb1269f9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A6F2B2-B1FD-48F1-88C4-4AA1F2A51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90091-CF00-4DF0-8095-E7FECFF9A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556f7-9f78-4ccf-a6ab-81d006fa85bb"/>
    <ds:schemaRef ds:uri="332bd4b2-80e1-4607-8266-eeb1269f9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C4756-4C7A-46AD-A2C6-3254FE0555D7}">
  <ds:schemaRefs>
    <ds:schemaRef ds:uri="http://purl.org/dc/elements/1.1/"/>
    <ds:schemaRef ds:uri="5d8556f7-9f78-4ccf-a6ab-81d006fa85bb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32bd4b2-80e1-4607-8266-eeb1269f9cb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2</TotalTime>
  <Pages>1</Pages>
  <Words>155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3</cp:revision>
  <cp:lastPrinted>2015-05-12T12:41:00Z</cp:lastPrinted>
  <dcterms:created xsi:type="dcterms:W3CDTF">2020-01-23T13:39:00Z</dcterms:created>
  <dcterms:modified xsi:type="dcterms:W3CDTF">2020-01-24T03:05:00Z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  <property fmtid="{D5CDD505-2E9C-101B-9397-08002B2CF9AE}" pid="3" name="ContentTypeId">
    <vt:lpwstr>0x0101009C266F54BD9FF44D980CBCACAF5CF4CC</vt:lpwstr>
  </property>
</Properties>
</file>